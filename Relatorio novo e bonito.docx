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034B24" w14:paraId="186BB3D8" w14:textId="77777777" w:rsidTr="00FB65B8">
        <w:tc>
          <w:tcPr>
            <w:tcW w:w="5395" w:type="dxa"/>
          </w:tcPr>
          <w:p w14:paraId="1A0019CE" w14:textId="77777777" w:rsidR="00A81248" w:rsidRPr="00034B24" w:rsidRDefault="00A81248" w:rsidP="00A81248">
            <w:pPr>
              <w:pStyle w:val="ncoraGrfica"/>
            </w:pPr>
          </w:p>
        </w:tc>
        <w:tc>
          <w:tcPr>
            <w:tcW w:w="5395" w:type="dxa"/>
          </w:tcPr>
          <w:p w14:paraId="10EABD45" w14:textId="77777777" w:rsidR="00A81248" w:rsidRPr="00034B24" w:rsidRDefault="00A81248" w:rsidP="00A81248">
            <w:pPr>
              <w:pStyle w:val="ncoraGrfica"/>
            </w:pPr>
          </w:p>
        </w:tc>
      </w:tr>
      <w:tr w:rsidR="00A81248" w:rsidRPr="00034B24" w14:paraId="014E9635" w14:textId="77777777" w:rsidTr="00FB65B8">
        <w:trPr>
          <w:trHeight w:val="2719"/>
        </w:trPr>
        <w:tc>
          <w:tcPr>
            <w:tcW w:w="5395" w:type="dxa"/>
          </w:tcPr>
          <w:p w14:paraId="76DF2CA6" w14:textId="5663CABA" w:rsidR="00A81248" w:rsidRPr="005F6D3A" w:rsidRDefault="005F6D3A" w:rsidP="00C66528">
            <w:pPr>
              <w:pStyle w:val="Ttulo1"/>
              <w:rPr>
                <w:sz w:val="52"/>
                <w:szCs w:val="52"/>
              </w:rPr>
            </w:pPr>
            <w:r w:rsidRPr="005F6D3A">
              <w:rPr>
                <w:sz w:val="52"/>
                <w:szCs w:val="52"/>
              </w:rPr>
              <w:t xml:space="preserve">Monitorização de interfaces de rede em </w:t>
            </w:r>
            <w:proofErr w:type="spellStart"/>
            <w:r w:rsidRPr="005F6D3A">
              <w:rPr>
                <w:sz w:val="52"/>
                <w:szCs w:val="52"/>
              </w:rPr>
              <w:t>bash</w:t>
            </w:r>
            <w:proofErr w:type="spellEnd"/>
          </w:p>
        </w:tc>
        <w:tc>
          <w:tcPr>
            <w:tcW w:w="5395" w:type="dxa"/>
          </w:tcPr>
          <w:p w14:paraId="6AC0CB92" w14:textId="1B629107" w:rsidR="00A81248" w:rsidRPr="00034B24" w:rsidRDefault="00CF2591">
            <w:r>
              <w:rPr>
                <w:noProof/>
              </w:rPr>
              <w:drawing>
                <wp:inline distT="0" distB="0" distL="0" distR="0" wp14:anchorId="2F626C7F" wp14:editId="284E136E">
                  <wp:extent cx="3288665" cy="1208405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665" cy="1208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248" w:rsidRPr="00034B24" w14:paraId="0B0EDD1C" w14:textId="77777777" w:rsidTr="00FB65B8">
        <w:trPr>
          <w:trHeight w:val="8059"/>
        </w:trPr>
        <w:tc>
          <w:tcPr>
            <w:tcW w:w="5395" w:type="dxa"/>
          </w:tcPr>
          <w:p w14:paraId="3EE50D86" w14:textId="77777777" w:rsidR="00A81248" w:rsidRPr="00034B24" w:rsidRDefault="00A81248">
            <w:r w:rsidRPr="00034B24">
              <w:rPr>
                <w:noProof/>
                <w:lang w:bidi="pt-PT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4A75B69E" wp14:editId="20EB9FB2">
                      <wp:simplePos x="0" y="0"/>
                      <wp:positionH relativeFrom="margin">
                        <wp:posOffset>-442653</wp:posOffset>
                      </wp:positionH>
                      <wp:positionV relativeFrom="page">
                        <wp:posOffset>-2244280</wp:posOffset>
                      </wp:positionV>
                      <wp:extent cx="7772400" cy="10664042"/>
                      <wp:effectExtent l="0" t="0" r="0" b="0"/>
                      <wp:wrapNone/>
                      <wp:docPr id="2" name="Grup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64042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a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0CC4EF" id="Grupo 1" o:spid="_x0000_s1026" alt="&quot;&quot;" style="position:absolute;margin-left:-34.85pt;margin-top:-176.7pt;width:612pt;height:839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">
        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395" w:type="dxa"/>
          </w:tcPr>
          <w:p w14:paraId="7444B634" w14:textId="77777777" w:rsidR="00A81248" w:rsidRPr="00034B24" w:rsidRDefault="00A81248"/>
        </w:tc>
      </w:tr>
      <w:tr w:rsidR="00A81248" w:rsidRPr="00034B24" w14:paraId="750EF887" w14:textId="77777777" w:rsidTr="00FB65B8">
        <w:trPr>
          <w:trHeight w:val="1299"/>
        </w:trPr>
        <w:tc>
          <w:tcPr>
            <w:tcW w:w="5395" w:type="dxa"/>
          </w:tcPr>
          <w:p w14:paraId="54452428" w14:textId="77777777" w:rsidR="00A81248" w:rsidRPr="00034B24" w:rsidRDefault="00A81248"/>
        </w:tc>
        <w:tc>
          <w:tcPr>
            <w:tcW w:w="5395" w:type="dxa"/>
          </w:tcPr>
          <w:p w14:paraId="7B88FA14" w14:textId="72268646" w:rsidR="00A81248" w:rsidRPr="00034B24" w:rsidRDefault="00105D34" w:rsidP="00A81248">
            <w:pPr>
              <w:pStyle w:val="Ttulo2"/>
            </w:pPr>
            <w:r>
              <w:t>2021/2022</w:t>
            </w:r>
          </w:p>
          <w:p w14:paraId="50EED284" w14:textId="75FCC5C5" w:rsidR="00A81248" w:rsidRPr="00034B24" w:rsidRDefault="00105D34" w:rsidP="00C66528">
            <w:pPr>
              <w:pStyle w:val="Ttulo2"/>
            </w:pPr>
            <w:r>
              <w:t>L. Engenharia Informática</w:t>
            </w:r>
          </w:p>
        </w:tc>
      </w:tr>
      <w:tr w:rsidR="00A81248" w:rsidRPr="00034B24" w14:paraId="00108129" w14:textId="77777777" w:rsidTr="00FB65B8">
        <w:trPr>
          <w:trHeight w:val="1402"/>
        </w:trPr>
        <w:tc>
          <w:tcPr>
            <w:tcW w:w="5395" w:type="dxa"/>
          </w:tcPr>
          <w:p w14:paraId="5A61466E" w14:textId="77777777" w:rsidR="00A81248" w:rsidRPr="00034B24" w:rsidRDefault="00A81248"/>
        </w:tc>
        <w:tc>
          <w:tcPr>
            <w:tcW w:w="5395" w:type="dxa"/>
          </w:tcPr>
          <w:p w14:paraId="60D7DFAC" w14:textId="63F33CFB" w:rsidR="00A81248" w:rsidRPr="00034B24" w:rsidRDefault="00105D34" w:rsidP="00A81248">
            <w:pPr>
              <w:pStyle w:val="Ttulo2"/>
            </w:pPr>
            <w:r>
              <w:t>Rafael Remígio 102435</w:t>
            </w:r>
            <w:r w:rsidR="00C66528" w:rsidRPr="00034B24">
              <w:rPr>
                <w:lang w:bidi="pt-PT"/>
              </w:rPr>
              <w:t xml:space="preserve"> </w:t>
            </w:r>
          </w:p>
          <w:p w14:paraId="54ACB109" w14:textId="2E0FBF51" w:rsidR="00A81248" w:rsidRPr="00034B24" w:rsidRDefault="00105D34" w:rsidP="00A81248">
            <w:pPr>
              <w:pStyle w:val="Ttulo2"/>
            </w:pPr>
            <w:r>
              <w:t>João Correia 104360</w:t>
            </w:r>
          </w:p>
        </w:tc>
      </w:tr>
    </w:tbl>
    <w:p w14:paraId="23F6B79B" w14:textId="4AEE8C4D" w:rsidR="00745BA9" w:rsidRDefault="00745BA9"/>
    <w:p w14:paraId="3C893B64" w14:textId="77B847DD" w:rsidR="00745BA9" w:rsidRDefault="00745BA9"/>
    <w:p w14:paraId="73A9CFA2" w14:textId="548F7ED9" w:rsidR="00745BA9" w:rsidRDefault="00745BA9"/>
    <w:p w14:paraId="2002348F" w14:textId="0FA710BE" w:rsidR="00745BA9" w:rsidRDefault="00745BA9"/>
    <w:p w14:paraId="145F7DCA" w14:textId="7F8FFEE5" w:rsidR="00745BA9" w:rsidRDefault="00745BA9"/>
    <w:p w14:paraId="5232888F" w14:textId="77777777" w:rsidR="00105D34" w:rsidRDefault="00105D34"/>
    <w:p w14:paraId="1E1AA747" w14:textId="77777777" w:rsidR="00105D34" w:rsidRDefault="00105D34"/>
    <w:tbl>
      <w:tblPr>
        <w:tblW w:w="10790" w:type="dxa"/>
        <w:tblLayout w:type="fixed"/>
        <w:tblLook w:val="0600" w:firstRow="0" w:lastRow="0" w:firstColumn="0" w:lastColumn="0" w:noHBand="1" w:noVBand="1"/>
      </w:tblPr>
      <w:tblGrid>
        <w:gridCol w:w="5395"/>
        <w:gridCol w:w="5095"/>
        <w:gridCol w:w="300"/>
      </w:tblGrid>
      <w:tr w:rsidR="00105D34" w:rsidRPr="00034B24" w14:paraId="5093C355" w14:textId="77777777" w:rsidTr="00600F23">
        <w:trPr>
          <w:trHeight w:val="2719"/>
        </w:trPr>
        <w:tc>
          <w:tcPr>
            <w:tcW w:w="5395" w:type="dxa"/>
          </w:tcPr>
          <w:p w14:paraId="059C84E0" w14:textId="77777777" w:rsidR="00105D34" w:rsidRDefault="00105D34" w:rsidP="00FC4372">
            <w:pPr>
              <w:pStyle w:val="Ttulo1"/>
            </w:pPr>
            <w:r>
              <w:t>Índice</w:t>
            </w:r>
          </w:p>
          <w:p w14:paraId="4ABF311E" w14:textId="77777777" w:rsidR="00105D34" w:rsidRDefault="00105D34" w:rsidP="00105D34"/>
          <w:p w14:paraId="6915BDBC" w14:textId="77777777" w:rsidR="00105D34" w:rsidRDefault="00105D34" w:rsidP="00105D34"/>
          <w:p w14:paraId="270C431D" w14:textId="77777777" w:rsidR="00105D34" w:rsidRDefault="00105D34" w:rsidP="00105D34"/>
          <w:p w14:paraId="2E90CB10" w14:textId="77777777" w:rsidR="00105D34" w:rsidRDefault="00105D34" w:rsidP="00105D34"/>
          <w:p w14:paraId="1C4AAD58" w14:textId="77777777" w:rsidR="00105D34" w:rsidRDefault="00105D34" w:rsidP="00105D34"/>
          <w:p w14:paraId="7A93EB08" w14:textId="03CAF5F7" w:rsidR="00105D34" w:rsidRPr="00105D34" w:rsidRDefault="00105D34" w:rsidP="00105D34"/>
        </w:tc>
        <w:tc>
          <w:tcPr>
            <w:tcW w:w="5395" w:type="dxa"/>
            <w:gridSpan w:val="2"/>
          </w:tcPr>
          <w:p w14:paraId="2380925A" w14:textId="77777777" w:rsidR="00105D34" w:rsidRDefault="00105D34" w:rsidP="00600F23"/>
          <w:p w14:paraId="11707047" w14:textId="77777777" w:rsidR="00600F23" w:rsidRDefault="00600F23" w:rsidP="00600F23"/>
          <w:p w14:paraId="3087504E" w14:textId="77777777" w:rsidR="00600F23" w:rsidRDefault="00600F23" w:rsidP="00600F23"/>
          <w:p w14:paraId="45381F81" w14:textId="77777777" w:rsidR="00600F23" w:rsidRDefault="00600F23" w:rsidP="00600F23"/>
          <w:p w14:paraId="2862F840" w14:textId="77777777" w:rsidR="00600F23" w:rsidRDefault="00600F23" w:rsidP="00600F23"/>
          <w:p w14:paraId="13462600" w14:textId="77777777" w:rsidR="00600F23" w:rsidRDefault="00600F23" w:rsidP="00600F23"/>
          <w:p w14:paraId="17C07360" w14:textId="77777777" w:rsidR="00600F23" w:rsidRDefault="00600F23" w:rsidP="00600F23"/>
          <w:p w14:paraId="00FA287A" w14:textId="77777777" w:rsidR="00600F23" w:rsidRDefault="00600F23" w:rsidP="00600F23"/>
          <w:p w14:paraId="17AC85C0" w14:textId="4905DCF3" w:rsidR="00600F23" w:rsidRPr="00034B24" w:rsidRDefault="00600F23" w:rsidP="00600F23"/>
        </w:tc>
      </w:tr>
      <w:tr w:rsidR="00105D34" w:rsidRPr="00034B24" w14:paraId="67FCBE71" w14:textId="77777777" w:rsidTr="00600F23">
        <w:trPr>
          <w:trHeight w:val="2719"/>
        </w:trPr>
        <w:tc>
          <w:tcPr>
            <w:tcW w:w="10490" w:type="dxa"/>
            <w:gridSpan w:val="2"/>
          </w:tcPr>
          <w:p w14:paraId="2E59E49A" w14:textId="77777777" w:rsidR="00600F23" w:rsidRPr="00600F23" w:rsidRDefault="00600F23" w:rsidP="00600F23">
            <w:pPr>
              <w:pStyle w:val="Corpodetexto"/>
              <w:rPr>
                <w:b/>
                <w:w w:val="85"/>
              </w:rPr>
            </w:pPr>
            <w:r>
              <w:rPr>
                <w:w w:val="85"/>
              </w:rPr>
              <w:t xml:space="preserve">                               </w:t>
            </w:r>
          </w:p>
          <w:p w14:paraId="3E74EE1D" w14:textId="1153E9A4" w:rsidR="00105D34" w:rsidRDefault="008838B9" w:rsidP="00600F23">
            <w:pPr>
              <w:pStyle w:val="Corpodetexto"/>
              <w:rPr>
                <w:rFonts w:ascii="Verdana" w:hAnsi="Verdana"/>
                <w:b/>
                <w:i/>
                <w:w w:val="90"/>
                <w:sz w:val="24"/>
                <w:u w:val="single"/>
              </w:rPr>
            </w:pPr>
            <w:hyperlink w:anchor="_bookmark0" w:history="1">
              <w:r w:rsidR="00600F23">
                <w:rPr>
                  <w:rFonts w:ascii="Verdana" w:hAnsi="Verdana"/>
                  <w:b/>
                  <w:i/>
                  <w:w w:val="90"/>
                  <w:sz w:val="24"/>
                </w:rPr>
                <w:t>Introdução</w:t>
              </w:r>
              <w:r w:rsidR="00600F23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ab/>
              </w:r>
              <w:r w:rsidR="00600F23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ab/>
                <w:t>_____________________________________________</w:t>
              </w:r>
              <w:r w:rsidR="00AA3DF7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__2</w:t>
              </w:r>
            </w:hyperlink>
          </w:p>
          <w:p w14:paraId="5B36E89B" w14:textId="77777777" w:rsidR="009B3843" w:rsidRDefault="009B3843" w:rsidP="00600F23">
            <w:pPr>
              <w:pStyle w:val="Corpodetexto"/>
              <w:rPr>
                <w:rFonts w:ascii="Verdana" w:hAnsi="Verdana"/>
                <w:b/>
                <w:i/>
                <w:spacing w:val="-12"/>
                <w:w w:val="85"/>
                <w:sz w:val="24"/>
              </w:rPr>
            </w:pPr>
          </w:p>
          <w:p w14:paraId="0707E479" w14:textId="0ACDDB2C" w:rsidR="00600F23" w:rsidRDefault="008838B9" w:rsidP="00600F23">
            <w:pPr>
              <w:pStyle w:val="Corpodetexto"/>
              <w:rPr>
                <w:rFonts w:ascii="Verdana" w:hAnsi="Verdana"/>
                <w:b/>
                <w:i/>
                <w:spacing w:val="-12"/>
                <w:w w:val="85"/>
                <w:sz w:val="24"/>
              </w:rPr>
            </w:pPr>
            <w:hyperlink w:anchor="_bookmark0" w:history="1">
              <w:proofErr w:type="spellStart"/>
              <w:r w:rsidR="00600F23">
                <w:rPr>
                  <w:rFonts w:ascii="Verdana" w:hAnsi="Verdana"/>
                  <w:b/>
                  <w:i/>
                  <w:w w:val="90"/>
                  <w:sz w:val="24"/>
                </w:rPr>
                <w:t>Main</w:t>
              </w:r>
              <w:proofErr w:type="spellEnd"/>
              <w:r w:rsidR="00600F23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ab/>
              </w:r>
              <w:r w:rsidR="00600F23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ab/>
                <w:t>___________________________________________________</w:t>
              </w:r>
              <w:r w:rsidR="00AA3DF7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_3</w:t>
              </w:r>
            </w:hyperlink>
          </w:p>
          <w:p w14:paraId="58FDF527" w14:textId="77777777" w:rsidR="009B3843" w:rsidRDefault="009B3843" w:rsidP="00600F23">
            <w:pPr>
              <w:pStyle w:val="Corpodetexto"/>
            </w:pPr>
          </w:p>
          <w:p w14:paraId="0FA9300A" w14:textId="267E5E8C" w:rsidR="00600F23" w:rsidRDefault="008838B9" w:rsidP="00600F23">
            <w:pPr>
              <w:pStyle w:val="Corpodetexto"/>
              <w:rPr>
                <w:rFonts w:ascii="Verdana" w:hAnsi="Verdana"/>
                <w:b/>
                <w:i/>
                <w:spacing w:val="-12"/>
                <w:w w:val="85"/>
                <w:sz w:val="24"/>
              </w:rPr>
            </w:pPr>
            <w:hyperlink w:anchor="_bookmark0" w:history="1">
              <w:r w:rsidR="00AA3DF7">
                <w:rPr>
                  <w:rFonts w:ascii="Verdana" w:hAnsi="Verdana"/>
                  <w:b/>
                  <w:i/>
                  <w:w w:val="90"/>
                  <w:sz w:val="24"/>
                </w:rPr>
                <w:t>Looping</w:t>
              </w:r>
              <w:r w:rsidR="00AA3DF7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ab/>
                <w:t>____________________________________________________4</w:t>
              </w:r>
            </w:hyperlink>
          </w:p>
          <w:p w14:paraId="6186EE82" w14:textId="77777777" w:rsidR="009B3843" w:rsidRDefault="009B3843" w:rsidP="00600F23">
            <w:pPr>
              <w:pStyle w:val="Corpodetexto"/>
            </w:pPr>
          </w:p>
          <w:p w14:paraId="0B91D126" w14:textId="21B2C045" w:rsidR="00AA3DF7" w:rsidRDefault="008838B9" w:rsidP="00600F23">
            <w:pPr>
              <w:pStyle w:val="Corpodetexto"/>
              <w:rPr>
                <w:rFonts w:ascii="Verdana" w:hAnsi="Verdana"/>
                <w:b/>
                <w:i/>
                <w:spacing w:val="-12"/>
                <w:w w:val="85"/>
                <w:sz w:val="24"/>
              </w:rPr>
            </w:pPr>
            <w:hyperlink w:anchor="_bookmark0" w:history="1">
              <w:proofErr w:type="spellStart"/>
              <w:r w:rsidR="00AA3DF7">
                <w:rPr>
                  <w:rFonts w:ascii="Verdana" w:hAnsi="Verdana"/>
                  <w:b/>
                  <w:i/>
                  <w:w w:val="90"/>
                  <w:sz w:val="24"/>
                </w:rPr>
                <w:t>Functions</w:t>
              </w:r>
              <w:proofErr w:type="spellEnd"/>
              <w:r w:rsidR="00AA3DF7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ab/>
                <w:t>____________________________________________________5</w:t>
              </w:r>
            </w:hyperlink>
          </w:p>
          <w:p w14:paraId="04EDBE88" w14:textId="77777777" w:rsidR="009B3843" w:rsidRDefault="009B3843" w:rsidP="00600F23">
            <w:pPr>
              <w:pStyle w:val="Corpodetexto"/>
            </w:pPr>
          </w:p>
          <w:p w14:paraId="0FCDA2F5" w14:textId="1078CA18" w:rsidR="00AA3DF7" w:rsidRPr="00600F23" w:rsidRDefault="008838B9" w:rsidP="00600F23">
            <w:pPr>
              <w:pStyle w:val="Corpodetexto"/>
            </w:pPr>
            <w:hyperlink w:anchor="_bookmark0" w:history="1">
              <w:r w:rsidR="00AA3DF7">
                <w:rPr>
                  <w:rFonts w:ascii="Verdana" w:hAnsi="Verdana"/>
                  <w:b/>
                  <w:i/>
                  <w:w w:val="90"/>
                  <w:sz w:val="24"/>
                </w:rPr>
                <w:t>Testes Realizados</w:t>
              </w:r>
              <w:r w:rsidR="00AA3DF7">
                <w:rPr>
                  <w:rFonts w:ascii="Verdana" w:hAnsi="Verdana"/>
                  <w:b/>
                  <w:i/>
                  <w:w w:val="90"/>
                  <w:sz w:val="24"/>
                  <w:u w:val="single"/>
                </w:rPr>
                <w:t>_____________________________________________    6</w:t>
              </w:r>
            </w:hyperlink>
          </w:p>
        </w:tc>
        <w:tc>
          <w:tcPr>
            <w:tcW w:w="300" w:type="dxa"/>
          </w:tcPr>
          <w:p w14:paraId="62843A2F" w14:textId="77777777" w:rsidR="00105D34" w:rsidRDefault="00105D34" w:rsidP="00FC4372"/>
          <w:p w14:paraId="28744C2D" w14:textId="77777777" w:rsidR="00105D34" w:rsidRDefault="00105D34" w:rsidP="00FC4372"/>
          <w:p w14:paraId="5EF13EA2" w14:textId="05B91557" w:rsidR="00105D34" w:rsidRDefault="00105D34" w:rsidP="00FC4372"/>
        </w:tc>
      </w:tr>
      <w:tr w:rsidR="00105D34" w:rsidRPr="00034B24" w14:paraId="75FC03CE" w14:textId="77777777" w:rsidTr="00600F23">
        <w:trPr>
          <w:trHeight w:val="2719"/>
        </w:trPr>
        <w:tc>
          <w:tcPr>
            <w:tcW w:w="10490" w:type="dxa"/>
            <w:gridSpan w:val="2"/>
          </w:tcPr>
          <w:p w14:paraId="7D03998C" w14:textId="77777777" w:rsidR="00105D34" w:rsidRDefault="00105D34" w:rsidP="00FC4372">
            <w:pPr>
              <w:pStyle w:val="Ttulo1"/>
            </w:pPr>
          </w:p>
        </w:tc>
        <w:tc>
          <w:tcPr>
            <w:tcW w:w="300" w:type="dxa"/>
          </w:tcPr>
          <w:p w14:paraId="0E267FA8" w14:textId="77777777" w:rsidR="00105D34" w:rsidRDefault="00105D34" w:rsidP="00FC4372"/>
        </w:tc>
      </w:tr>
    </w:tbl>
    <w:p w14:paraId="6AD46C0D" w14:textId="72422508" w:rsidR="00745BA9" w:rsidRDefault="00745BA9"/>
    <w:p w14:paraId="6E939CEA" w14:textId="2FF7A456" w:rsidR="00745BA9" w:rsidRDefault="00745BA9"/>
    <w:p w14:paraId="4A683D4D" w14:textId="1C048672" w:rsidR="00745BA9" w:rsidRDefault="00745BA9"/>
    <w:p w14:paraId="74A68439" w14:textId="332B837B" w:rsidR="00745BA9" w:rsidRDefault="00745BA9"/>
    <w:p w14:paraId="275FDA6E" w14:textId="2D2B569A" w:rsidR="00745BA9" w:rsidRDefault="00745BA9"/>
    <w:p w14:paraId="72A6130E" w14:textId="79D2D2C5" w:rsidR="00105D34" w:rsidRDefault="00105D34"/>
    <w:p w14:paraId="2066DA86" w14:textId="24D9FB6E" w:rsidR="00745BA9" w:rsidRDefault="00745BA9"/>
    <w:p w14:paraId="598F8001" w14:textId="712E866B" w:rsidR="00745BA9" w:rsidRDefault="00745BA9"/>
    <w:p w14:paraId="20E7B1D5" w14:textId="739DEEB3" w:rsidR="00745BA9" w:rsidRDefault="00745BA9"/>
    <w:p w14:paraId="0CDB3D52" w14:textId="51CC22AB" w:rsidR="00745BA9" w:rsidRDefault="00745BA9"/>
    <w:p w14:paraId="1F5AD696" w14:textId="7AE6F182" w:rsidR="00745BA9" w:rsidRDefault="00745BA9"/>
    <w:p w14:paraId="08CC1133" w14:textId="17BC8681" w:rsidR="00745BA9" w:rsidRDefault="00745BA9"/>
    <w:p w14:paraId="3439D6FE" w14:textId="29F99F6C" w:rsidR="00745BA9" w:rsidRDefault="00745BA9"/>
    <w:p w14:paraId="6865C135" w14:textId="22B1F954" w:rsidR="00745BA9" w:rsidRDefault="00745BA9"/>
    <w:p w14:paraId="20B6D4A6" w14:textId="2108A293" w:rsidR="00745BA9" w:rsidRDefault="00745BA9"/>
    <w:p w14:paraId="635192B4" w14:textId="4B75F129" w:rsidR="00745BA9" w:rsidRDefault="00745BA9"/>
    <w:p w14:paraId="137367F1" w14:textId="4D67349C" w:rsidR="00745BA9" w:rsidRDefault="00745BA9"/>
    <w:p w14:paraId="0B5A1706" w14:textId="1A31E632" w:rsidR="00745BA9" w:rsidRDefault="00745BA9"/>
    <w:p w14:paraId="098BE6A2" w14:textId="3863EAE6" w:rsidR="00745BA9" w:rsidRDefault="00745BA9"/>
    <w:p w14:paraId="6C374CCC" w14:textId="208A26BF" w:rsidR="009B3843" w:rsidRDefault="009B3843"/>
    <w:p w14:paraId="6EFD31F2" w14:textId="77777777" w:rsidR="009B3843" w:rsidRPr="00034B24" w:rsidRDefault="009B3843"/>
    <w:tbl>
      <w:tblPr>
        <w:tblW w:w="10666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1"/>
        <w:gridCol w:w="4912"/>
        <w:gridCol w:w="4912"/>
        <w:gridCol w:w="421"/>
      </w:tblGrid>
      <w:tr w:rsidR="001205A1" w:rsidRPr="00034B24" w14:paraId="17E2EC94" w14:textId="77777777" w:rsidTr="00A24793">
        <w:trPr>
          <w:trHeight w:val="441"/>
        </w:trPr>
        <w:tc>
          <w:tcPr>
            <w:tcW w:w="421" w:type="dxa"/>
            <w:shd w:val="clear" w:color="auto" w:fill="EDF0F4" w:themeFill="accent3"/>
          </w:tcPr>
          <w:p w14:paraId="30F6F239" w14:textId="77777777" w:rsidR="00A81248" w:rsidRPr="00034B24" w:rsidRDefault="00A81248"/>
        </w:tc>
        <w:tc>
          <w:tcPr>
            <w:tcW w:w="4912" w:type="dxa"/>
            <w:shd w:val="clear" w:color="auto" w:fill="EDF0F4" w:themeFill="accent3"/>
          </w:tcPr>
          <w:p w14:paraId="0CB74BA1" w14:textId="77777777" w:rsidR="00A81248" w:rsidRPr="00034B24" w:rsidRDefault="00A81248"/>
        </w:tc>
        <w:tc>
          <w:tcPr>
            <w:tcW w:w="4912" w:type="dxa"/>
            <w:shd w:val="clear" w:color="auto" w:fill="EDF0F4" w:themeFill="accent3"/>
          </w:tcPr>
          <w:p w14:paraId="6EDD0793" w14:textId="77777777" w:rsidR="00A81248" w:rsidRPr="00034B24" w:rsidRDefault="00A81248"/>
        </w:tc>
        <w:tc>
          <w:tcPr>
            <w:tcW w:w="421" w:type="dxa"/>
            <w:shd w:val="clear" w:color="auto" w:fill="EDF0F4" w:themeFill="accent3"/>
          </w:tcPr>
          <w:p w14:paraId="30787310" w14:textId="77777777" w:rsidR="00A81248" w:rsidRPr="00034B24" w:rsidRDefault="00A81248"/>
        </w:tc>
      </w:tr>
      <w:tr w:rsidR="001205A1" w:rsidRPr="00034B24" w14:paraId="349BBCB7" w14:textId="77777777" w:rsidTr="00A24793">
        <w:trPr>
          <w:trHeight w:val="4599"/>
        </w:trPr>
        <w:tc>
          <w:tcPr>
            <w:tcW w:w="421" w:type="dxa"/>
            <w:shd w:val="clear" w:color="auto" w:fill="EDF0F4" w:themeFill="accent3"/>
          </w:tcPr>
          <w:p w14:paraId="779AB358" w14:textId="77777777" w:rsidR="001205A1" w:rsidRPr="00034B24" w:rsidRDefault="001205A1"/>
        </w:tc>
        <w:tc>
          <w:tcPr>
            <w:tcW w:w="9824" w:type="dxa"/>
            <w:gridSpan w:val="2"/>
            <w:shd w:val="clear" w:color="auto" w:fill="EDF0F4" w:themeFill="accent3"/>
          </w:tcPr>
          <w:p w14:paraId="04DF1F0C" w14:textId="77777777" w:rsidR="001205A1" w:rsidRPr="00034B24" w:rsidRDefault="008838B9" w:rsidP="001205A1">
            <w:pPr>
              <w:pStyle w:val="Ttulo3"/>
            </w:pPr>
            <w:sdt>
              <w:sdtPr>
                <w:id w:val="-1815784635"/>
                <w:placeholder>
                  <w:docPart w:val="2EB3ECBBEAEE4AB485ADF45BF80C3E0D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034B24">
                  <w:rPr>
                    <w:lang w:bidi="pt-PT"/>
                  </w:rPr>
                  <w:t>INSTRUÇÕES</w:t>
                </w:r>
              </w:sdtContent>
            </w:sdt>
          </w:p>
          <w:p w14:paraId="7EB6CE5F" w14:textId="77777777" w:rsidR="001205A1" w:rsidRPr="00034B24" w:rsidRDefault="001205A1" w:rsidP="001205A1">
            <w:pPr>
              <w:pStyle w:val="Ttulo4"/>
            </w:pPr>
          </w:p>
          <w:sdt>
            <w:sdtPr>
              <w:id w:val="-505904726"/>
              <w:placeholder>
                <w:docPart w:val="850A4AF43B4D4CCA9C137BB9E3FFC3AA"/>
              </w:placeholder>
              <w:temporary/>
              <w:showingPlcHdr/>
              <w15:appearance w15:val="hidden"/>
            </w:sdtPr>
            <w:sdtEndPr/>
            <w:sdtContent>
              <w:p w14:paraId="4618097F" w14:textId="77777777" w:rsidR="00C66528" w:rsidRPr="00034B24" w:rsidRDefault="00C66528" w:rsidP="00C66528">
                <w:pPr>
                  <w:pStyle w:val="Ttulo4"/>
                </w:pPr>
                <w:r w:rsidRPr="00034B24">
                  <w:rPr>
                    <w:lang w:bidi="pt-PT"/>
                  </w:rPr>
                  <w:t>Lorem Ipsum é simplesmente texto de preenchimento da indústria de impressão e tipografia. Lorem Ipsum tem sido o texto de preenchimento padrão da indústria desde 1500, quando uma gráfica desconhecida misturou os caracteres de texto para fazer um livro de espécime de caracteres.</w:t>
                </w:r>
              </w:p>
              <w:p w14:paraId="23313810" w14:textId="77777777" w:rsidR="00C66528" w:rsidRPr="00034B24" w:rsidRDefault="00C66528" w:rsidP="00C66528">
                <w:pPr>
                  <w:pStyle w:val="Ttulo4"/>
                </w:pPr>
              </w:p>
              <w:p w14:paraId="32407902" w14:textId="77777777" w:rsidR="001205A1" w:rsidRPr="00034B24" w:rsidRDefault="00C66528" w:rsidP="001205A1">
                <w:pPr>
                  <w:pStyle w:val="Ttulo4"/>
                </w:pPr>
                <w:r w:rsidRPr="00034B24">
                  <w:rPr>
                    <w:lang w:bidi="pt-PT"/>
                  </w:rPr>
                  <w:t>Lorem Ipsum é simplesmente texto de preenchimento da indústria de impressão e tipografia. Lorem Ipsum tem sido o texto de preenchimento padrão da indústria desde 1500, quando uma gráfica desconhecida misturou os caracteres de texto para fazer um livro de espécime de caracteres.</w:t>
                </w:r>
              </w:p>
            </w:sdtContent>
          </w:sdt>
        </w:tc>
        <w:tc>
          <w:tcPr>
            <w:tcW w:w="421" w:type="dxa"/>
            <w:shd w:val="clear" w:color="auto" w:fill="EDF0F4" w:themeFill="accent3"/>
          </w:tcPr>
          <w:p w14:paraId="6E6F083B" w14:textId="77777777" w:rsidR="001205A1" w:rsidRPr="00034B24" w:rsidRDefault="001205A1"/>
        </w:tc>
      </w:tr>
      <w:tr w:rsidR="001205A1" w:rsidRPr="00034B24" w14:paraId="6B248B5F" w14:textId="77777777" w:rsidTr="00C84A9E">
        <w:trPr>
          <w:trHeight w:val="9432"/>
        </w:trPr>
        <w:tc>
          <w:tcPr>
            <w:tcW w:w="421" w:type="dxa"/>
            <w:shd w:val="clear" w:color="auto" w:fill="EDF0F4" w:themeFill="accent3"/>
          </w:tcPr>
          <w:p w14:paraId="55A386EE" w14:textId="77777777" w:rsidR="00A81248" w:rsidRPr="00034B24" w:rsidRDefault="00A81248"/>
        </w:tc>
        <w:tc>
          <w:tcPr>
            <w:tcW w:w="4912" w:type="dxa"/>
            <w:shd w:val="clear" w:color="auto" w:fill="EDF0F4" w:themeFill="accent3"/>
          </w:tcPr>
          <w:sdt>
            <w:sdtPr>
              <w:id w:val="796030671"/>
              <w:placeholder>
                <w:docPart w:val="2644ECE49272450F98837C685E705222"/>
              </w:placeholder>
              <w:temporary/>
              <w:showingPlcHdr/>
              <w15:appearance w15:val="hidden"/>
            </w:sdtPr>
            <w:sdtEndPr/>
            <w:sdtContent>
              <w:p w14:paraId="7D7C391D" w14:textId="77777777" w:rsidR="00C66528" w:rsidRPr="00034B24" w:rsidRDefault="00C66528" w:rsidP="00C66528">
                <w:pPr>
                  <w:pStyle w:val="Texto"/>
                </w:pPr>
                <w:r w:rsidRPr="00034B24">
                  <w:rPr>
                    <w:lang w:bidi="pt-PT"/>
                  </w:rPr>
                  <w:t>Lorem Ipsum é simplesmente texto de preenchimento da indústria de impressão e tipografia. Lorem Ipsum tem sido o texto de preenchimento padrão da indústria desde 1500, quando uma gráfica desconhecida misturou os caracteres de texto para fazer um livro de espécime de caracteres.</w:t>
                </w:r>
              </w:p>
              <w:p w14:paraId="21A819E1" w14:textId="77777777" w:rsidR="00C66528" w:rsidRPr="00034B24" w:rsidRDefault="00C66528" w:rsidP="00C66528">
                <w:pPr>
                  <w:pStyle w:val="Texto"/>
                </w:pPr>
              </w:p>
              <w:p w14:paraId="48F58875" w14:textId="77777777" w:rsidR="00C66528" w:rsidRPr="00034B24" w:rsidRDefault="00C66528" w:rsidP="00C66528">
                <w:pPr>
                  <w:pStyle w:val="Texto"/>
                </w:pPr>
                <w:r w:rsidRPr="00034B24">
                  <w:rPr>
                    <w:lang w:bidi="pt-PT"/>
                  </w:rPr>
                  <w:t>Lorem Ipsum é simplesmente texto de preenchimento da indústria de impressão e tipografia. Lorem Ipsum tem sido o texto de preenchimento padrão da indústria desde 1500, quando uma gráfica desconhecida misturou os caracteres de texto para fazer um livro de espécime de caracteres.</w:t>
                </w:r>
              </w:p>
              <w:p w14:paraId="0E80C16E" w14:textId="77777777" w:rsidR="00C66528" w:rsidRPr="00034B24" w:rsidRDefault="00C66528" w:rsidP="00C66528">
                <w:pPr>
                  <w:pStyle w:val="Texto"/>
                </w:pPr>
              </w:p>
              <w:p w14:paraId="7C895307" w14:textId="77777777" w:rsidR="001205A1" w:rsidRPr="00034B24" w:rsidRDefault="00C66528" w:rsidP="00C66528">
                <w:pPr>
                  <w:pStyle w:val="Texto"/>
                </w:pPr>
                <w:r w:rsidRPr="00034B24">
                  <w:rPr>
                    <w:lang w:bidi="pt-PT"/>
                  </w:rPr>
                  <w:t>Lorem Ipsum é simplesmente texto de preenchimento da indústria de impressão e tipografia. Lorem Ipsum tem sido o texto de preenchimento padrão da indústria desde 1500, quando uma gráfica desconhecida misturou os caracteres de texto para fazer um livro de espécime de caracteres.</w:t>
                </w:r>
              </w:p>
            </w:sdtContent>
          </w:sdt>
        </w:tc>
        <w:tc>
          <w:tcPr>
            <w:tcW w:w="4912" w:type="dxa"/>
            <w:shd w:val="clear" w:color="auto" w:fill="EDF0F4" w:themeFill="accent3"/>
          </w:tcPr>
          <w:p w14:paraId="3B432AFB" w14:textId="77777777" w:rsidR="00A81248" w:rsidRPr="00034B24" w:rsidRDefault="001205A1" w:rsidP="00A24793">
            <w:pPr>
              <w:jc w:val="right"/>
            </w:pPr>
            <w:r w:rsidRPr="00034B24">
              <w:rPr>
                <w:noProof/>
                <w:lang w:bidi="pt-PT"/>
              </w:rPr>
              <w:drawing>
                <wp:inline distT="0" distB="0" distL="0" distR="0" wp14:anchorId="0A5A3068" wp14:editId="40FFB6DC">
                  <wp:extent cx="2959100" cy="4914900"/>
                  <wp:effectExtent l="0" t="0" r="0" b="0"/>
                  <wp:docPr id="7" name="Imagem 7" descr="Imag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-01.png"/>
                          <pic:cNvPicPr/>
                        </pic:nvPicPr>
                        <pic:blipFill>
                          <a:blip r:embed="rId11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100" cy="491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" w:type="dxa"/>
            <w:shd w:val="clear" w:color="auto" w:fill="EDF0F4" w:themeFill="accent3"/>
          </w:tcPr>
          <w:p w14:paraId="1AD4A758" w14:textId="77777777" w:rsidR="00A81248" w:rsidRPr="00034B24" w:rsidRDefault="00A81248"/>
        </w:tc>
      </w:tr>
    </w:tbl>
    <w:p w14:paraId="7403A263" w14:textId="77777777" w:rsidR="00FB65B8" w:rsidRPr="00034B24" w:rsidRDefault="00FB65B8" w:rsidP="00A24793"/>
    <w:p w14:paraId="4A7998F0" w14:textId="77777777" w:rsidR="00A24793" w:rsidRPr="00034B24" w:rsidRDefault="00A24793" w:rsidP="00A24793"/>
    <w:tbl>
      <w:tblPr>
        <w:tblW w:w="10773" w:type="dxa"/>
        <w:shd w:val="clear" w:color="auto" w:fill="ECFBFB" w:themeFill="accent4"/>
        <w:tblLayout w:type="fixed"/>
        <w:tblLook w:val="0600" w:firstRow="0" w:lastRow="0" w:firstColumn="0" w:lastColumn="0" w:noHBand="1" w:noVBand="1"/>
      </w:tblPr>
      <w:tblGrid>
        <w:gridCol w:w="426"/>
        <w:gridCol w:w="4961"/>
        <w:gridCol w:w="4961"/>
        <w:gridCol w:w="425"/>
      </w:tblGrid>
      <w:tr w:rsidR="00A24793" w:rsidRPr="00034B24" w14:paraId="30697330" w14:textId="77777777" w:rsidTr="00A24793">
        <w:trPr>
          <w:trHeight w:val="547"/>
        </w:trPr>
        <w:tc>
          <w:tcPr>
            <w:tcW w:w="426" w:type="dxa"/>
            <w:shd w:val="clear" w:color="auto" w:fill="ECFBFB" w:themeFill="accent4"/>
          </w:tcPr>
          <w:p w14:paraId="35ED1B76" w14:textId="77777777" w:rsidR="00A24793" w:rsidRPr="00034B24" w:rsidRDefault="00A24793" w:rsidP="00A24793"/>
        </w:tc>
        <w:tc>
          <w:tcPr>
            <w:tcW w:w="4961" w:type="dxa"/>
            <w:shd w:val="clear" w:color="auto" w:fill="ECFBFB" w:themeFill="accent4"/>
          </w:tcPr>
          <w:p w14:paraId="64434366" w14:textId="77777777" w:rsidR="00A24793" w:rsidRPr="00034B24" w:rsidRDefault="00A24793" w:rsidP="00A24793"/>
        </w:tc>
        <w:tc>
          <w:tcPr>
            <w:tcW w:w="4961" w:type="dxa"/>
            <w:shd w:val="clear" w:color="auto" w:fill="ECFBFB" w:themeFill="accent4"/>
          </w:tcPr>
          <w:p w14:paraId="037D8F7A" w14:textId="77777777" w:rsidR="00A24793" w:rsidRPr="00034B24" w:rsidRDefault="00A24793" w:rsidP="00A24793"/>
        </w:tc>
        <w:tc>
          <w:tcPr>
            <w:tcW w:w="425" w:type="dxa"/>
            <w:shd w:val="clear" w:color="auto" w:fill="ECFBFB" w:themeFill="accent4"/>
          </w:tcPr>
          <w:p w14:paraId="02F5F29F" w14:textId="77777777" w:rsidR="00A24793" w:rsidRPr="00034B24" w:rsidRDefault="00A24793" w:rsidP="00A24793"/>
        </w:tc>
      </w:tr>
      <w:tr w:rsidR="0031055C" w:rsidRPr="00034B24" w14:paraId="78A70B28" w14:textId="77777777" w:rsidTr="00A24793">
        <w:trPr>
          <w:trHeight w:val="9513"/>
        </w:trPr>
        <w:tc>
          <w:tcPr>
            <w:tcW w:w="426" w:type="dxa"/>
            <w:shd w:val="clear" w:color="auto" w:fill="ECFBFB" w:themeFill="accent4"/>
          </w:tcPr>
          <w:p w14:paraId="5874BF78" w14:textId="77777777" w:rsidR="0031055C" w:rsidRPr="00034B24" w:rsidRDefault="0031055C" w:rsidP="00D6375E"/>
        </w:tc>
        <w:tc>
          <w:tcPr>
            <w:tcW w:w="4961" w:type="dxa"/>
            <w:tcBorders>
              <w:bottom w:val="single" w:sz="18" w:space="0" w:color="00C1C7" w:themeColor="accent2"/>
            </w:tcBorders>
            <w:shd w:val="clear" w:color="auto" w:fill="ECFBFB" w:themeFill="accent4"/>
          </w:tcPr>
          <w:p w14:paraId="11E256EF" w14:textId="77777777" w:rsidR="0031055C" w:rsidRPr="00034B24" w:rsidRDefault="008838B9" w:rsidP="00FC49AE">
            <w:pPr>
              <w:pStyle w:val="Ttulo5"/>
            </w:pPr>
            <w:sdt>
              <w:sdtPr>
                <w:id w:val="1918440706"/>
                <w:placeholder>
                  <w:docPart w:val="B723A2E4980D41FFA06EAC5A85EF48B5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034B24">
                  <w:rPr>
                    <w:lang w:bidi="pt-PT"/>
                  </w:rPr>
                  <w:t>Lorem Ipsum é simplesmente texto de preenchi</w:t>
                </w:r>
                <w:r w:rsidR="00034B24" w:rsidRPr="00034B24">
                  <w:rPr>
                    <w:lang w:bidi="pt-PT"/>
                  </w:rPr>
                  <w:t>-</w:t>
                </w:r>
                <w:r w:rsidR="00C66528" w:rsidRPr="00034B24">
                  <w:rPr>
                    <w:lang w:bidi="pt-PT"/>
                  </w:rPr>
                  <w:t>mento da indústria de impressão e tipografia.</w:t>
                </w:r>
              </w:sdtContent>
            </w:sdt>
          </w:p>
        </w:tc>
        <w:tc>
          <w:tcPr>
            <w:tcW w:w="4961" w:type="dxa"/>
            <w:tcBorders>
              <w:bottom w:val="single" w:sz="18" w:space="0" w:color="00C1C7" w:themeColor="accent2"/>
            </w:tcBorders>
            <w:shd w:val="clear" w:color="auto" w:fill="ECFBFB" w:themeFill="accent4"/>
          </w:tcPr>
          <w:sdt>
            <w:sdtPr>
              <w:id w:val="-148673447"/>
              <w:placeholder>
                <w:docPart w:val="E9DE238FD478438DA5C06D2D45657D6B"/>
              </w:placeholder>
              <w:temporary/>
              <w:showingPlcHdr/>
              <w15:appearance w15:val="hidden"/>
            </w:sdtPr>
            <w:sdtEndPr/>
            <w:sdtContent>
              <w:p w14:paraId="332DB75D" w14:textId="77777777" w:rsidR="00C66528" w:rsidRPr="00034B24" w:rsidRDefault="00C66528" w:rsidP="00C66528">
                <w:pPr>
                  <w:pStyle w:val="Texto"/>
                </w:pPr>
                <w:r w:rsidRPr="00034B24">
                  <w:rPr>
                    <w:lang w:bidi="pt-PT"/>
                  </w:rPr>
                  <w:t>Lorem Ipsum é simplesmente texto de preenchimento da indústria de impressão e tipografia. Lorem Ipsum tem sido o texto de preenchimento padrão da indústria desde 1500, quando uma gráfica desconhecida misturou os caracteres de texto para fazer um livro de espécime de caracteres.</w:t>
                </w:r>
              </w:p>
              <w:p w14:paraId="7BE02886" w14:textId="77777777" w:rsidR="00C66528" w:rsidRPr="00034B24" w:rsidRDefault="00C66528" w:rsidP="00C66528">
                <w:pPr>
                  <w:pStyle w:val="Texto"/>
                </w:pPr>
              </w:p>
              <w:p w14:paraId="617F904B" w14:textId="77777777" w:rsidR="00C66528" w:rsidRPr="00034B24" w:rsidRDefault="00C66528" w:rsidP="00C66528">
                <w:pPr>
                  <w:pStyle w:val="Texto"/>
                </w:pPr>
                <w:r w:rsidRPr="00034B24">
                  <w:rPr>
                    <w:lang w:bidi="pt-PT"/>
                  </w:rPr>
                  <w:t>Lorem Ipsum é simplesmente texto de preenchimento da indústria de impressão e tipografia. Lorem Ipsum tem sido o texto de preenchimento padrão da indústria desde 1500, quando uma gráfica desconhecida misturou os caracteres de texto para fazer um livro de espécime de caracteres.</w:t>
                </w:r>
              </w:p>
              <w:p w14:paraId="75CF7192" w14:textId="77777777" w:rsidR="00C66528" w:rsidRPr="00034B24" w:rsidRDefault="00C66528" w:rsidP="00C66528">
                <w:pPr>
                  <w:pStyle w:val="Texto"/>
                </w:pPr>
              </w:p>
              <w:p w14:paraId="3244F68F" w14:textId="77777777" w:rsidR="0031055C" w:rsidRPr="00034B24" w:rsidRDefault="00C66528" w:rsidP="00A24793">
                <w:pPr>
                  <w:pStyle w:val="Texto"/>
                </w:pPr>
                <w:r w:rsidRPr="00034B24">
                  <w:rPr>
                    <w:lang w:bidi="pt-PT"/>
                  </w:rPr>
                  <w:t>Lorem Ipsum é simplesmente texto de preenchimento da indústria de impressão e tipografia. Lorem Ipsum tem sido o texto de preenchimento padrão da indústria desde 1500, quando uma gráfica desconhecida misturou os caracteres de texto para fazer um livro de espécime de caracteres.</w:t>
                </w:r>
              </w:p>
            </w:sdtContent>
          </w:sdt>
        </w:tc>
        <w:tc>
          <w:tcPr>
            <w:tcW w:w="425" w:type="dxa"/>
            <w:shd w:val="clear" w:color="auto" w:fill="ECFBFB" w:themeFill="accent4"/>
          </w:tcPr>
          <w:p w14:paraId="1AB3A3FE" w14:textId="77777777" w:rsidR="0031055C" w:rsidRPr="00034B24" w:rsidRDefault="0031055C" w:rsidP="00D6375E"/>
        </w:tc>
      </w:tr>
      <w:tr w:rsidR="0031055C" w:rsidRPr="00034B24" w14:paraId="36FEBE31" w14:textId="77777777" w:rsidTr="00A24793">
        <w:trPr>
          <w:trHeight w:val="3459"/>
        </w:trPr>
        <w:tc>
          <w:tcPr>
            <w:tcW w:w="426" w:type="dxa"/>
            <w:shd w:val="clear" w:color="auto" w:fill="ECFBFB" w:themeFill="accent4"/>
          </w:tcPr>
          <w:p w14:paraId="3B63ED1A" w14:textId="77777777" w:rsidR="0031055C" w:rsidRPr="00034B24" w:rsidRDefault="0031055C" w:rsidP="00D6375E"/>
        </w:tc>
        <w:tc>
          <w:tcPr>
            <w:tcW w:w="9922" w:type="dxa"/>
            <w:gridSpan w:val="2"/>
            <w:tcBorders>
              <w:top w:val="single" w:sz="18" w:space="0" w:color="00C1C7" w:themeColor="accent2"/>
            </w:tcBorders>
            <w:shd w:val="clear" w:color="auto" w:fill="ECFBFB" w:themeFill="accent4"/>
            <w:vAlign w:val="center"/>
          </w:tcPr>
          <w:p w14:paraId="038BC3C2" w14:textId="77777777" w:rsidR="0031055C" w:rsidRPr="00034B24" w:rsidRDefault="008838B9" w:rsidP="00A24793">
            <w:pPr>
              <w:pStyle w:val="Ttulo3"/>
              <w:rPr>
                <w:rStyle w:val="nfase"/>
              </w:rPr>
            </w:pPr>
            <w:sdt>
              <w:sdtPr>
                <w:rPr>
                  <w:rStyle w:val="nfase"/>
                </w:rPr>
                <w:id w:val="-2019234191"/>
                <w:placeholder>
                  <w:docPart w:val="FE361C56EB6D4A2AB995D7499B92DECE"/>
                </w:placeholder>
                <w:temporary/>
                <w:showingPlcHdr/>
                <w15:appearance w15:val="hidden"/>
              </w:sdtPr>
              <w:sdtEndPr>
                <w:rPr>
                  <w:rStyle w:val="nfase"/>
                </w:rPr>
              </w:sdtEndPr>
              <w:sdtContent>
                <w:r w:rsidR="00C66528" w:rsidRPr="00034B24">
                  <w:rPr>
                    <w:rStyle w:val="nfase"/>
                    <w:lang w:bidi="pt-PT"/>
                  </w:rPr>
                  <w:t>CABEÇALHO</w:t>
                </w:r>
              </w:sdtContent>
            </w:sdt>
          </w:p>
          <w:p w14:paraId="23E19DA1" w14:textId="77777777" w:rsidR="0031055C" w:rsidRPr="00034B24" w:rsidRDefault="0031055C" w:rsidP="00A24793">
            <w:pPr>
              <w:pStyle w:val="Texto"/>
            </w:pPr>
          </w:p>
          <w:p w14:paraId="2168ED27" w14:textId="77777777" w:rsidR="0031055C" w:rsidRPr="00034B24" w:rsidRDefault="008838B9" w:rsidP="00A24793">
            <w:pPr>
              <w:pStyle w:val="Texto"/>
            </w:pPr>
            <w:sdt>
              <w:sdtPr>
                <w:id w:val="-582298592"/>
                <w:placeholder>
                  <w:docPart w:val="C0685C83ABE54793BC6EB378BD083CBB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034B24">
                  <w:rPr>
                    <w:lang w:bidi="pt-PT"/>
                  </w:rPr>
                  <w:t>Lorem Ipsum é simplesmente texto de preenchimento da indústria de impressão e tipografia. Lorem Ipsum tem sido o texto de preenchimento padrão da indústria desde 1500, quando uma gráfica desconhecida misturou os caracteres de texto para fazer um livro de espécime de caracteres.</w:t>
                </w:r>
              </w:sdtContent>
            </w:sdt>
          </w:p>
        </w:tc>
        <w:tc>
          <w:tcPr>
            <w:tcW w:w="425" w:type="dxa"/>
            <w:shd w:val="clear" w:color="auto" w:fill="ECFBFB" w:themeFill="accent4"/>
          </w:tcPr>
          <w:p w14:paraId="515EA578" w14:textId="77777777" w:rsidR="0031055C" w:rsidRPr="00034B24" w:rsidRDefault="0031055C" w:rsidP="00D6375E"/>
        </w:tc>
      </w:tr>
    </w:tbl>
    <w:p w14:paraId="65D33038" w14:textId="77777777" w:rsidR="00A24793" w:rsidRPr="00034B24" w:rsidRDefault="00A24793"/>
    <w:tbl>
      <w:tblPr>
        <w:tblW w:w="10773" w:type="dxa"/>
        <w:shd w:val="clear" w:color="auto" w:fill="00C1C7" w:themeFill="accent2"/>
        <w:tblLayout w:type="fixed"/>
        <w:tblLook w:val="0600" w:firstRow="0" w:lastRow="0" w:firstColumn="0" w:lastColumn="0" w:noHBand="1" w:noVBand="1"/>
      </w:tblPr>
      <w:tblGrid>
        <w:gridCol w:w="993"/>
        <w:gridCol w:w="8788"/>
        <w:gridCol w:w="992"/>
      </w:tblGrid>
      <w:tr w:rsidR="0031055C" w:rsidRPr="00034B24" w14:paraId="537A2DCC" w14:textId="77777777" w:rsidTr="00A24793">
        <w:trPr>
          <w:trHeight w:val="3180"/>
        </w:trPr>
        <w:tc>
          <w:tcPr>
            <w:tcW w:w="993" w:type="dxa"/>
            <w:vMerge w:val="restart"/>
            <w:shd w:val="clear" w:color="auto" w:fill="00C1C7" w:themeFill="accent2"/>
          </w:tcPr>
          <w:p w14:paraId="71EDCD0D" w14:textId="77777777" w:rsidR="0031055C" w:rsidRPr="00034B24" w:rsidRDefault="0031055C" w:rsidP="0031055C">
            <w:pPr>
              <w:pStyle w:val="ncoraGrfica"/>
            </w:pPr>
          </w:p>
        </w:tc>
        <w:tc>
          <w:tcPr>
            <w:tcW w:w="8788" w:type="dxa"/>
            <w:tcBorders>
              <w:bottom w:val="single" w:sz="36" w:space="0" w:color="123869" w:themeColor="accent1"/>
            </w:tcBorders>
            <w:shd w:val="clear" w:color="auto" w:fill="00C1C7" w:themeFill="accent2"/>
          </w:tcPr>
          <w:p w14:paraId="4AE05D77" w14:textId="77777777" w:rsidR="0031055C" w:rsidRPr="00034B24" w:rsidRDefault="0031055C" w:rsidP="0031055C"/>
        </w:tc>
        <w:tc>
          <w:tcPr>
            <w:tcW w:w="992" w:type="dxa"/>
            <w:vMerge w:val="restart"/>
            <w:shd w:val="clear" w:color="auto" w:fill="00C1C7" w:themeFill="accent2"/>
          </w:tcPr>
          <w:p w14:paraId="1C6E6DE2" w14:textId="77777777" w:rsidR="0031055C" w:rsidRPr="00034B24" w:rsidRDefault="0031055C" w:rsidP="00D6375E"/>
        </w:tc>
      </w:tr>
      <w:tr w:rsidR="0031055C" w:rsidRPr="00034B24" w14:paraId="07B6CA66" w14:textId="77777777" w:rsidTr="00A24793">
        <w:trPr>
          <w:trHeight w:val="5966"/>
        </w:trPr>
        <w:tc>
          <w:tcPr>
            <w:tcW w:w="993" w:type="dxa"/>
            <w:vMerge/>
            <w:shd w:val="clear" w:color="auto" w:fill="00C1C7" w:themeFill="accent2"/>
          </w:tcPr>
          <w:p w14:paraId="113BDBE1" w14:textId="77777777" w:rsidR="0031055C" w:rsidRPr="00034B24" w:rsidRDefault="0031055C" w:rsidP="00D6375E"/>
        </w:tc>
        <w:tc>
          <w:tcPr>
            <w:tcW w:w="8788" w:type="dxa"/>
            <w:tcBorders>
              <w:top w:val="single" w:sz="36" w:space="0" w:color="123869" w:themeColor="accent1"/>
              <w:bottom w:val="single" w:sz="36" w:space="0" w:color="123869" w:themeColor="accent1"/>
            </w:tcBorders>
            <w:shd w:val="clear" w:color="auto" w:fill="FFFFFF" w:themeFill="background1"/>
            <w:vAlign w:val="center"/>
          </w:tcPr>
          <w:p w14:paraId="406F0860" w14:textId="77777777" w:rsidR="0031055C" w:rsidRPr="00034B24" w:rsidRDefault="008838B9" w:rsidP="00A24793">
            <w:pPr>
              <w:pStyle w:val="Citao"/>
            </w:pPr>
            <w:sdt>
              <w:sdtPr>
                <w:id w:val="1695962374"/>
                <w:placeholder>
                  <w:docPart w:val="065F36F7E53E4D61B0DBC92BEC3A4517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034B24">
                  <w:rPr>
                    <w:rStyle w:val="CitaoCarter"/>
                    <w:lang w:bidi="pt-PT"/>
                  </w:rPr>
                  <w:t>Lorem Ipsum é simplesmente texto de preenchimento da indústria de impressão e tipografia.</w:t>
                </w:r>
              </w:sdtContent>
            </w:sdt>
          </w:p>
        </w:tc>
        <w:tc>
          <w:tcPr>
            <w:tcW w:w="992" w:type="dxa"/>
            <w:vMerge/>
            <w:shd w:val="clear" w:color="auto" w:fill="00C1C7" w:themeFill="accent2"/>
          </w:tcPr>
          <w:p w14:paraId="7EA12935" w14:textId="77777777" w:rsidR="0031055C" w:rsidRPr="00034B24" w:rsidRDefault="0031055C" w:rsidP="00D6375E"/>
        </w:tc>
      </w:tr>
      <w:tr w:rsidR="0031055C" w:rsidRPr="00034B24" w14:paraId="5973A537" w14:textId="77777777" w:rsidTr="00A24793">
        <w:trPr>
          <w:trHeight w:val="4074"/>
        </w:trPr>
        <w:tc>
          <w:tcPr>
            <w:tcW w:w="993" w:type="dxa"/>
            <w:vMerge/>
            <w:shd w:val="clear" w:color="auto" w:fill="00C1C7" w:themeFill="accent2"/>
          </w:tcPr>
          <w:p w14:paraId="0A7F4D27" w14:textId="77777777" w:rsidR="0031055C" w:rsidRPr="00034B24" w:rsidRDefault="0031055C" w:rsidP="00D6375E"/>
        </w:tc>
        <w:tc>
          <w:tcPr>
            <w:tcW w:w="8788" w:type="dxa"/>
            <w:tcBorders>
              <w:top w:val="single" w:sz="36" w:space="0" w:color="123869" w:themeColor="accent1"/>
            </w:tcBorders>
            <w:shd w:val="clear" w:color="auto" w:fill="00C1C7" w:themeFill="accent2"/>
          </w:tcPr>
          <w:p w14:paraId="50BF7715" w14:textId="77777777" w:rsidR="0031055C" w:rsidRPr="00034B24" w:rsidRDefault="0031055C" w:rsidP="0031055C"/>
        </w:tc>
        <w:tc>
          <w:tcPr>
            <w:tcW w:w="992" w:type="dxa"/>
            <w:vMerge/>
            <w:shd w:val="clear" w:color="auto" w:fill="00C1C7" w:themeFill="accent2"/>
          </w:tcPr>
          <w:p w14:paraId="5C483705" w14:textId="77777777" w:rsidR="0031055C" w:rsidRPr="00034B24" w:rsidRDefault="0031055C" w:rsidP="00D6375E"/>
        </w:tc>
      </w:tr>
    </w:tbl>
    <w:p w14:paraId="4496061F" w14:textId="77777777" w:rsidR="00A81248" w:rsidRPr="00034B24" w:rsidRDefault="00C66528">
      <w:r w:rsidRPr="00034B24">
        <w:rPr>
          <w:noProof/>
          <w:lang w:bidi="pt-PT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D16EECA" wp14:editId="63D37F31">
                <wp:simplePos x="0" y="0"/>
                <wp:positionH relativeFrom="column">
                  <wp:posOffset>-433705</wp:posOffset>
                </wp:positionH>
                <wp:positionV relativeFrom="paragraph">
                  <wp:posOffset>-8985744</wp:posOffset>
                </wp:positionV>
                <wp:extent cx="7771130" cy="9039860"/>
                <wp:effectExtent l="0" t="0" r="1270" b="8890"/>
                <wp:wrapNone/>
                <wp:docPr id="23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0398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23665AE3" id="Forma" o:spid="_x0000_s1026" alt="&quot;&quot;" style="position:absolute;margin-left:-34.15pt;margin-top:-707.55pt;width:611.9pt;height:711.8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5,4519930;3885565,4519930;3885565,4519930;3885565,4519930" o:connectangles="0,90,180,270"/>
              </v:shape>
            </w:pict>
          </mc:Fallback>
        </mc:AlternateContent>
      </w:r>
    </w:p>
    <w:sectPr w:rsidR="00A81248" w:rsidRPr="00034B24" w:rsidSect="00034B24">
      <w:footerReference w:type="even" r:id="rId12"/>
      <w:footerReference w:type="default" r:id="rId13"/>
      <w:footerReference w:type="first" r:id="rId14"/>
      <w:pgSz w:w="11906" w:h="16838" w:code="9"/>
      <w:pgMar w:top="720" w:right="578" w:bottom="1077" w:left="578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B65F5" w14:textId="77777777" w:rsidR="008838B9" w:rsidRDefault="008838B9" w:rsidP="001205A1">
      <w:r>
        <w:separator/>
      </w:r>
    </w:p>
  </w:endnote>
  <w:endnote w:type="continuationSeparator" w:id="0">
    <w:p w14:paraId="319051DB" w14:textId="77777777" w:rsidR="008838B9" w:rsidRDefault="008838B9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69788469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A71ECF9" w14:textId="77777777" w:rsidR="001205A1" w:rsidRDefault="001205A1" w:rsidP="001739D4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pt-PT"/>
          </w:rPr>
          <w:fldChar w:fldCharType="begin"/>
        </w:r>
        <w:r>
          <w:rPr>
            <w:rStyle w:val="Nmerodepgina"/>
            <w:lang w:bidi="pt-PT"/>
          </w:rPr>
          <w:instrText xml:space="preserve"> PAGE </w:instrText>
        </w:r>
        <w:r>
          <w:rPr>
            <w:rStyle w:val="Nmerodepgina"/>
            <w:lang w:bidi="pt-PT"/>
          </w:rPr>
          <w:fldChar w:fldCharType="separate"/>
        </w:r>
        <w:r w:rsidR="007B0740">
          <w:rPr>
            <w:rStyle w:val="Nmerodepgina"/>
            <w:noProof/>
            <w:lang w:bidi="pt-PT"/>
          </w:rPr>
          <w:t>2</w:t>
        </w:r>
        <w:r>
          <w:rPr>
            <w:rStyle w:val="Nmerodepgina"/>
            <w:lang w:bidi="pt-PT"/>
          </w:rPr>
          <w:fldChar w:fldCharType="end"/>
        </w:r>
      </w:p>
    </w:sdtContent>
  </w:sdt>
  <w:p w14:paraId="2F9D0F35" w14:textId="77777777" w:rsidR="001205A1" w:rsidRDefault="001205A1" w:rsidP="001205A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04135834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EED52DA" w14:textId="77777777" w:rsidR="001205A1" w:rsidRDefault="001205A1" w:rsidP="001739D4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pt-PT"/>
          </w:rPr>
          <w:fldChar w:fldCharType="begin"/>
        </w:r>
        <w:r>
          <w:rPr>
            <w:rStyle w:val="Nmerodepgina"/>
            <w:lang w:bidi="pt-PT"/>
          </w:rPr>
          <w:instrText xml:space="preserve"> PAGE </w:instrText>
        </w:r>
        <w:r>
          <w:rPr>
            <w:rStyle w:val="Nmerodepgina"/>
            <w:lang w:bidi="pt-PT"/>
          </w:rPr>
          <w:fldChar w:fldCharType="separate"/>
        </w:r>
        <w:r w:rsidR="00C66528">
          <w:rPr>
            <w:rStyle w:val="Nmerodepgina"/>
            <w:noProof/>
            <w:lang w:bidi="pt-PT"/>
          </w:rPr>
          <w:t>4</w:t>
        </w:r>
        <w:r>
          <w:rPr>
            <w:rStyle w:val="Nmerodepgina"/>
            <w:lang w:bidi="pt-PT"/>
          </w:rPr>
          <w:fldChar w:fldCharType="end"/>
        </w:r>
      </w:p>
    </w:sdtContent>
  </w:sdt>
  <w:tbl>
    <w:tblPr>
      <w:tblW w:w="10790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687FAC47" w14:textId="77777777" w:rsidTr="005F6D3A">
      <w:tc>
        <w:tcPr>
          <w:tcW w:w="5395" w:type="dxa"/>
        </w:tcPr>
        <w:p w14:paraId="419029CC" w14:textId="5D63FD9A" w:rsidR="001205A1" w:rsidRPr="001205A1" w:rsidRDefault="005F6D3A" w:rsidP="00C66528">
          <w:pPr>
            <w:pStyle w:val="Rodap"/>
          </w:pPr>
          <w:r>
            <w:rPr>
              <w:color w:val="7F7F7F" w:themeColor="text1" w:themeTint="80"/>
            </w:rPr>
            <w:t xml:space="preserve"> </w:t>
          </w:r>
        </w:p>
      </w:tc>
      <w:tc>
        <w:tcPr>
          <w:tcW w:w="5395" w:type="dxa"/>
        </w:tcPr>
        <w:p w14:paraId="52A03E37" w14:textId="7D511192" w:rsidR="001205A1" w:rsidRPr="001205A1" w:rsidRDefault="001205A1" w:rsidP="001205A1">
          <w:pPr>
            <w:pStyle w:val="Rodap"/>
          </w:pPr>
          <w:r w:rsidRPr="001205A1">
            <w:rPr>
              <w:lang w:bidi="pt-PT"/>
            </w:rPr>
            <w:t xml:space="preserve">  </w:t>
          </w:r>
        </w:p>
      </w:tc>
    </w:tr>
  </w:tbl>
  <w:p w14:paraId="05011A01" w14:textId="6004D4FC" w:rsidR="001205A1" w:rsidRDefault="00697BC1">
    <w:pPr>
      <w:pStyle w:val="Rodap"/>
    </w:pPr>
    <w:r w:rsidRPr="005F6D3A">
      <w:drawing>
        <wp:anchor distT="0" distB="0" distL="114300" distR="114300" simplePos="0" relativeHeight="251658240" behindDoc="1" locked="0" layoutInCell="1" allowOverlap="1" wp14:anchorId="53A956E4" wp14:editId="031B5426">
          <wp:simplePos x="0" y="0"/>
          <wp:positionH relativeFrom="margin">
            <wp:posOffset>895350</wp:posOffset>
          </wp:positionH>
          <wp:positionV relativeFrom="paragraph">
            <wp:posOffset>-123825</wp:posOffset>
          </wp:positionV>
          <wp:extent cx="756285" cy="419100"/>
          <wp:effectExtent l="0" t="0" r="5715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1º Trabalho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42F5F" w14:textId="0B76D323" w:rsidR="00CF2591" w:rsidRDefault="00CF2591">
    <w:pPr>
      <w:pStyle w:val="Rodap"/>
    </w:pPr>
  </w:p>
  <w:p w14:paraId="408FBA20" w14:textId="77777777" w:rsidR="00CF2591" w:rsidRDefault="00CF25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5E66E" w14:textId="77777777" w:rsidR="008838B9" w:rsidRDefault="008838B9" w:rsidP="001205A1">
      <w:r>
        <w:separator/>
      </w:r>
    </w:p>
  </w:footnote>
  <w:footnote w:type="continuationSeparator" w:id="0">
    <w:p w14:paraId="51A235F7" w14:textId="77777777" w:rsidR="008838B9" w:rsidRDefault="008838B9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BA9"/>
    <w:rsid w:val="00034B24"/>
    <w:rsid w:val="000C4ED1"/>
    <w:rsid w:val="00105D34"/>
    <w:rsid w:val="001205A1"/>
    <w:rsid w:val="002877E8"/>
    <w:rsid w:val="002E7C4E"/>
    <w:rsid w:val="0031055C"/>
    <w:rsid w:val="00371EE1"/>
    <w:rsid w:val="003A798E"/>
    <w:rsid w:val="00425A99"/>
    <w:rsid w:val="005E6B25"/>
    <w:rsid w:val="005F4F46"/>
    <w:rsid w:val="005F6D3A"/>
    <w:rsid w:val="00600F23"/>
    <w:rsid w:val="00697BC1"/>
    <w:rsid w:val="006C60E6"/>
    <w:rsid w:val="00745BA9"/>
    <w:rsid w:val="007B0740"/>
    <w:rsid w:val="007C1BAB"/>
    <w:rsid w:val="007E6A33"/>
    <w:rsid w:val="008838B9"/>
    <w:rsid w:val="0095695A"/>
    <w:rsid w:val="009B3843"/>
    <w:rsid w:val="00A15CF7"/>
    <w:rsid w:val="00A24793"/>
    <w:rsid w:val="00A81248"/>
    <w:rsid w:val="00AA3DF7"/>
    <w:rsid w:val="00C66528"/>
    <w:rsid w:val="00C84A9E"/>
    <w:rsid w:val="00C915F0"/>
    <w:rsid w:val="00CF2591"/>
    <w:rsid w:val="00CF4E8C"/>
    <w:rsid w:val="00D60C45"/>
    <w:rsid w:val="00D82C04"/>
    <w:rsid w:val="00F27956"/>
    <w:rsid w:val="00FB65B8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3BB95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Ttulo1">
    <w:name w:val="heading 1"/>
    <w:basedOn w:val="Normal"/>
    <w:next w:val="Normal"/>
    <w:link w:val="Ttulo1Carter"/>
    <w:qFormat/>
    <w:rsid w:val="00034B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78"/>
      <w:szCs w:val="32"/>
    </w:rPr>
  </w:style>
  <w:style w:type="paragraph" w:styleId="Ttulo2">
    <w:name w:val="heading 2"/>
    <w:basedOn w:val="Normal"/>
    <w:next w:val="Normal"/>
    <w:link w:val="Ttulo2Carte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tulo3">
    <w:name w:val="heading 3"/>
    <w:basedOn w:val="Normal"/>
    <w:next w:val="Normal"/>
    <w:link w:val="Ttulo3Carte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tulo4">
    <w:name w:val="heading 4"/>
    <w:basedOn w:val="Normal"/>
    <w:next w:val="Normal"/>
    <w:link w:val="Ttulo4Carter"/>
    <w:uiPriority w:val="3"/>
    <w:qFormat/>
    <w:rsid w:val="00034B24"/>
    <w:pPr>
      <w:keepNext/>
      <w:keepLines/>
      <w:spacing w:line="216" w:lineRule="auto"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Ttulo5">
    <w:name w:val="heading 5"/>
    <w:basedOn w:val="Normal"/>
    <w:next w:val="Normal"/>
    <w:link w:val="Ttulo5Carter"/>
    <w:uiPriority w:val="4"/>
    <w:qFormat/>
    <w:rsid w:val="00034B24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6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rsid w:val="00034B24"/>
    <w:rPr>
      <w:rFonts w:asciiTheme="majorHAnsi" w:eastAsiaTheme="majorEastAsia" w:hAnsiTheme="majorHAnsi" w:cstheme="majorBidi"/>
      <w:b/>
      <w:color w:val="123869" w:themeColor="accent1"/>
      <w:sz w:val="78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ncoraGrfica">
    <w:name w:val="Âncora Gráfica"/>
    <w:basedOn w:val="Normal"/>
    <w:uiPriority w:val="7"/>
    <w:qFormat/>
    <w:rsid w:val="00A81248"/>
    <w:rPr>
      <w:sz w:val="10"/>
    </w:rPr>
  </w:style>
  <w:style w:type="character" w:customStyle="1" w:styleId="Ttulo3Carter">
    <w:name w:val="Título 3 Caráter"/>
    <w:basedOn w:val="Tipodeletrapredefinidodopargrafo"/>
    <w:link w:val="Ttulo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tulo4Carter">
    <w:name w:val="Título 4 Caráter"/>
    <w:basedOn w:val="Tipodeletrapredefinidodopargrafo"/>
    <w:link w:val="Ttulo4"/>
    <w:uiPriority w:val="3"/>
    <w:rsid w:val="00034B24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o">
    <w:name w:val="Texto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Cabealho">
    <w:name w:val="header"/>
    <w:basedOn w:val="Normal"/>
    <w:link w:val="CabealhoCarte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6528"/>
  </w:style>
  <w:style w:type="paragraph" w:styleId="Rodap">
    <w:name w:val="footer"/>
    <w:basedOn w:val="Normal"/>
    <w:link w:val="RodapCarte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merodepgina">
    <w:name w:val="page number"/>
    <w:basedOn w:val="Tipodeletrapredefinidodopargrafo"/>
    <w:uiPriority w:val="99"/>
    <w:semiHidden/>
    <w:rsid w:val="001205A1"/>
  </w:style>
  <w:style w:type="character" w:customStyle="1" w:styleId="Ttulo5Carter">
    <w:name w:val="Título 5 Caráter"/>
    <w:basedOn w:val="Tipodeletrapredefinidodopargrafo"/>
    <w:link w:val="Ttulo5"/>
    <w:uiPriority w:val="4"/>
    <w:rsid w:val="00034B24"/>
    <w:rPr>
      <w:rFonts w:asciiTheme="majorHAnsi" w:eastAsiaTheme="majorEastAsia" w:hAnsiTheme="majorHAnsi" w:cstheme="majorBidi"/>
      <w:b/>
      <w:color w:val="123869" w:themeColor="accent1"/>
      <w:sz w:val="60"/>
    </w:rPr>
  </w:style>
  <w:style w:type="character" w:styleId="TextodoMarcadordePosio">
    <w:name w:val="Placeholder Text"/>
    <w:basedOn w:val="Tipodeletrapredefinidodopargrafo"/>
    <w:uiPriority w:val="99"/>
    <w:semiHidden/>
    <w:rsid w:val="00C66528"/>
    <w:rPr>
      <w:color w:val="808080"/>
    </w:rPr>
  </w:style>
  <w:style w:type="character" w:styleId="nfase">
    <w:name w:val="Emphasis"/>
    <w:basedOn w:val="Tipodeletrapredefinidodopargrafo"/>
    <w:uiPriority w:val="20"/>
    <w:qFormat/>
    <w:rsid w:val="00FC49AE"/>
    <w:rPr>
      <w:i w:val="0"/>
      <w:iCs/>
      <w:color w:val="00C1C7" w:themeColor="accent2"/>
    </w:rPr>
  </w:style>
  <w:style w:type="paragraph" w:styleId="Citao">
    <w:name w:val="Quote"/>
    <w:basedOn w:val="Normal"/>
    <w:next w:val="Normal"/>
    <w:link w:val="CitaoCarte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Corpodetexto">
    <w:name w:val="Body Text"/>
    <w:basedOn w:val="Normal"/>
    <w:link w:val="CorpodetextoCarter"/>
    <w:uiPriority w:val="1"/>
    <w:qFormat/>
    <w:rsid w:val="00600F23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600F23"/>
    <w:rPr>
      <w:rFonts w:ascii="Calibri" w:eastAsia="Calibri" w:hAnsi="Calibri" w:cs="Calibri"/>
      <w:sz w:val="22"/>
      <w:szCs w:val="22"/>
    </w:rPr>
  </w:style>
  <w:style w:type="character" w:styleId="Hiperligao">
    <w:name w:val="Hyperlink"/>
    <w:basedOn w:val="Tipodeletrapredefinidodopargrafo"/>
    <w:uiPriority w:val="99"/>
    <w:semiHidden/>
    <w:rsid w:val="00600F23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00F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lat&#243;rio%20apelativo%20para%20trabalhos%20acad&#233;mic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B3ECBBEAEE4AB485ADF45BF80C3E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6D6169-5F53-4B48-9471-9AE4AED22B0E}"/>
      </w:docPartPr>
      <w:docPartBody>
        <w:p w:rsidR="00BA098E" w:rsidRDefault="006437D1">
          <w:pPr>
            <w:pStyle w:val="2EB3ECBBEAEE4AB485ADF45BF80C3E0D"/>
          </w:pPr>
          <w:r w:rsidRPr="00034B24">
            <w:rPr>
              <w:lang w:bidi="pt-PT"/>
            </w:rPr>
            <w:t>INSTRUÇÕES</w:t>
          </w:r>
        </w:p>
      </w:docPartBody>
    </w:docPart>
    <w:docPart>
      <w:docPartPr>
        <w:name w:val="850A4AF43B4D4CCA9C137BB9E3FFC3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9B82F7-87AD-4942-BF23-871915930045}"/>
      </w:docPartPr>
      <w:docPartBody>
        <w:p w:rsidR="00476515" w:rsidRPr="00034B24" w:rsidRDefault="006437D1" w:rsidP="00C66528">
          <w:pPr>
            <w:pStyle w:val="Ttulo4"/>
          </w:pPr>
          <w:r w:rsidRPr="00034B24">
            <w:rPr>
              <w:lang w:bidi="pt-PT"/>
            </w:rPr>
            <w:t>Lorem Ipsum é simplesmente texto de preenchimento da indústria de impressão e tipografia. Lorem Ipsum tem sido o texto de preenchimento padrão da indústria desde 1500, quando uma gráfica desconhecida misturou os caracteres de texto para fazer um livro de espécime de caracteres.</w:t>
          </w:r>
        </w:p>
        <w:p w:rsidR="00476515" w:rsidRPr="00034B24" w:rsidRDefault="00A0234C" w:rsidP="00C66528">
          <w:pPr>
            <w:pStyle w:val="Ttulo4"/>
          </w:pPr>
        </w:p>
        <w:p w:rsidR="00BA098E" w:rsidRDefault="006437D1">
          <w:pPr>
            <w:pStyle w:val="850A4AF43B4D4CCA9C137BB9E3FFC3AA"/>
          </w:pPr>
          <w:r w:rsidRPr="00034B24">
            <w:rPr>
              <w:lang w:bidi="pt-PT"/>
            </w:rPr>
            <w:t>Lorem Ipsum é simplesmente texto de preenchimento da indústria de impressão e tipografia. Lorem Ipsum tem sido o texto de preenchimento padrão da indústria desde 1500, quando uma gráfica desconhecida misturou os caracteres de texto para fazer um livro de espécime de caracteres.</w:t>
          </w:r>
        </w:p>
      </w:docPartBody>
    </w:docPart>
    <w:docPart>
      <w:docPartPr>
        <w:name w:val="2644ECE49272450F98837C685E7052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36C04D-9708-4CED-A0E0-AB117AE3034B}"/>
      </w:docPartPr>
      <w:docPartBody>
        <w:p w:rsidR="00476515" w:rsidRPr="00034B24" w:rsidRDefault="006437D1" w:rsidP="00C66528">
          <w:pPr>
            <w:pStyle w:val="Texto"/>
          </w:pPr>
          <w:r w:rsidRPr="00034B24">
            <w:rPr>
              <w:lang w:bidi="pt-PT"/>
            </w:rPr>
            <w:t>Lorem Ipsum é simplesmente texto de preenchimento da indústria de impressão e tipografia. Lorem Ipsum tem sido o texto de preenchimento padrão da indústria desde 1500, quando uma gráfica desconhecida misturou os caracteres de texto para fazer um livro de espécime de caracteres.</w:t>
          </w:r>
        </w:p>
        <w:p w:rsidR="00476515" w:rsidRPr="00034B24" w:rsidRDefault="00A0234C" w:rsidP="00C66528">
          <w:pPr>
            <w:pStyle w:val="Texto"/>
          </w:pPr>
        </w:p>
        <w:p w:rsidR="00476515" w:rsidRPr="00034B24" w:rsidRDefault="006437D1" w:rsidP="00C66528">
          <w:pPr>
            <w:pStyle w:val="Texto"/>
          </w:pPr>
          <w:r w:rsidRPr="00034B24">
            <w:rPr>
              <w:lang w:bidi="pt-PT"/>
            </w:rPr>
            <w:t>Lorem Ipsum é simplesmente texto de preenchimento da indústria de impressão e tipografia. Lorem Ipsum tem sido o texto de preenchimento padrão da indústria desde 1500, quando uma gráfica desconhecida misturou os caracteres de texto para fazer um livro de espécime de caracteres.</w:t>
          </w:r>
        </w:p>
        <w:p w:rsidR="00476515" w:rsidRPr="00034B24" w:rsidRDefault="00A0234C" w:rsidP="00C66528">
          <w:pPr>
            <w:pStyle w:val="Texto"/>
          </w:pPr>
        </w:p>
        <w:p w:rsidR="00BA098E" w:rsidRDefault="006437D1">
          <w:pPr>
            <w:pStyle w:val="2644ECE49272450F98837C685E705222"/>
          </w:pPr>
          <w:r w:rsidRPr="00034B24">
            <w:rPr>
              <w:lang w:bidi="pt-PT"/>
            </w:rPr>
            <w:t>Lorem Ipsum é simplesmente texto de preenchimento da indústria de impressão e tipografia. Lorem Ipsum tem sido o texto de preenchimento padrão da indústria desde 1500, quando uma gráfica desconhecida misturou os caracteres de texto para fazer um livro de espécime de caracteres.</w:t>
          </w:r>
        </w:p>
      </w:docPartBody>
    </w:docPart>
    <w:docPart>
      <w:docPartPr>
        <w:name w:val="B723A2E4980D41FFA06EAC5A85EF48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6D779D-0C0F-4357-9A24-16545132D528}"/>
      </w:docPartPr>
      <w:docPartBody>
        <w:p w:rsidR="00BA098E" w:rsidRDefault="006437D1">
          <w:pPr>
            <w:pStyle w:val="B723A2E4980D41FFA06EAC5A85EF48B5"/>
          </w:pPr>
          <w:r w:rsidRPr="00034B24">
            <w:rPr>
              <w:lang w:bidi="pt-PT"/>
            </w:rPr>
            <w:t>Lorem Ipsum é simplesmente texto de preenchi-mento da indústria de impressão e tipografia.</w:t>
          </w:r>
        </w:p>
      </w:docPartBody>
    </w:docPart>
    <w:docPart>
      <w:docPartPr>
        <w:name w:val="E9DE238FD478438DA5C06D2D45657D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0E220CE-A93F-485E-B7B4-5187F8D1B9D8}"/>
      </w:docPartPr>
      <w:docPartBody>
        <w:p w:rsidR="00476515" w:rsidRPr="00034B24" w:rsidRDefault="006437D1" w:rsidP="00C66528">
          <w:pPr>
            <w:pStyle w:val="Texto"/>
          </w:pPr>
          <w:r w:rsidRPr="00034B24">
            <w:rPr>
              <w:lang w:bidi="pt-PT"/>
            </w:rPr>
            <w:t>Lorem Ipsum é simplesmente texto de preenchimento da indústria de impressão e tipografia. Lorem Ipsum tem sido o texto de preenchimento padrão da indústria desde 1500, quando uma gráfica desconhecida misturou os caracteres de texto para fazer um livro de espécime de caracteres.</w:t>
          </w:r>
        </w:p>
        <w:p w:rsidR="00476515" w:rsidRPr="00034B24" w:rsidRDefault="00A0234C" w:rsidP="00C66528">
          <w:pPr>
            <w:pStyle w:val="Texto"/>
          </w:pPr>
        </w:p>
        <w:p w:rsidR="00476515" w:rsidRPr="00034B24" w:rsidRDefault="006437D1" w:rsidP="00C66528">
          <w:pPr>
            <w:pStyle w:val="Texto"/>
          </w:pPr>
          <w:r w:rsidRPr="00034B24">
            <w:rPr>
              <w:lang w:bidi="pt-PT"/>
            </w:rPr>
            <w:t>Lorem Ipsum é simplesmente texto de preenchimento da indústria de impressão e tipografia. Lorem Ipsum tem sido o texto de preenchimento padrão da indústria desde 1500, quando uma gráfica desconhecida misturou os caracteres de texto para fazer um livro de espécime de caracteres.</w:t>
          </w:r>
        </w:p>
        <w:p w:rsidR="00476515" w:rsidRPr="00034B24" w:rsidRDefault="00A0234C" w:rsidP="00C66528">
          <w:pPr>
            <w:pStyle w:val="Texto"/>
          </w:pPr>
        </w:p>
        <w:p w:rsidR="00BA098E" w:rsidRDefault="006437D1">
          <w:pPr>
            <w:pStyle w:val="E9DE238FD478438DA5C06D2D45657D6B"/>
          </w:pPr>
          <w:r w:rsidRPr="00034B24">
            <w:rPr>
              <w:lang w:bidi="pt-PT"/>
            </w:rPr>
            <w:t>Lorem Ipsum é simplesmente texto de preenchimento da indústria de impressão e tipografia. Lorem Ipsum tem sido o texto de preenchimento padrão da indústria desde 1500, quando uma gráfica desconhecida misturou os caracteres de texto para fazer um livro de espécime de caracteres.</w:t>
          </w:r>
        </w:p>
      </w:docPartBody>
    </w:docPart>
    <w:docPart>
      <w:docPartPr>
        <w:name w:val="FE361C56EB6D4A2AB995D7499B92DE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2CDAFE-D16D-4D08-9878-6DC1B07D3BB7}"/>
      </w:docPartPr>
      <w:docPartBody>
        <w:p w:rsidR="00BA098E" w:rsidRDefault="006437D1">
          <w:pPr>
            <w:pStyle w:val="FE361C56EB6D4A2AB995D7499B92DECE"/>
          </w:pPr>
          <w:r w:rsidRPr="00034B24">
            <w:rPr>
              <w:rStyle w:val="nfase"/>
              <w:lang w:bidi="pt-PT"/>
            </w:rPr>
            <w:t>CABEÇALHO</w:t>
          </w:r>
        </w:p>
      </w:docPartBody>
    </w:docPart>
    <w:docPart>
      <w:docPartPr>
        <w:name w:val="C0685C83ABE54793BC6EB378BD083C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5EB5FC-197C-4B85-B0EC-81868C77603B}"/>
      </w:docPartPr>
      <w:docPartBody>
        <w:p w:rsidR="00BA098E" w:rsidRDefault="006437D1">
          <w:pPr>
            <w:pStyle w:val="C0685C83ABE54793BC6EB378BD083CBB"/>
          </w:pPr>
          <w:r w:rsidRPr="00034B24">
            <w:rPr>
              <w:lang w:bidi="pt-PT"/>
            </w:rPr>
            <w:t>Lorem Ipsum é simplesmente texto de preenchimento da indústria de impressão e tipografia. Lorem Ipsum tem sido o texto de preenchimento padrão da indústria desde 1500, quando uma gráfica desconhecida misturou os caracteres de texto para fazer um livro de espécime de caracteres.</w:t>
          </w:r>
        </w:p>
      </w:docPartBody>
    </w:docPart>
    <w:docPart>
      <w:docPartPr>
        <w:name w:val="065F36F7E53E4D61B0DBC92BEC3A45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029CB11-B694-4457-9D35-B3EB1A97C4F6}"/>
      </w:docPartPr>
      <w:docPartBody>
        <w:p w:rsidR="00BA098E" w:rsidRDefault="006437D1">
          <w:pPr>
            <w:pStyle w:val="065F36F7E53E4D61B0DBC92BEC3A4517"/>
          </w:pPr>
          <w:r w:rsidRPr="00034B24">
            <w:rPr>
              <w:rStyle w:val="CitaoCarter"/>
              <w:lang w:bidi="pt-PT"/>
            </w:rPr>
            <w:t>Lorem Ipsum é simplesmente texto de preenchimento da indústria de impressão e tipografia.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0C"/>
    <w:rsid w:val="001B190C"/>
    <w:rsid w:val="006437D1"/>
    <w:rsid w:val="00A0234C"/>
    <w:rsid w:val="00BA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ter"/>
    <w:uiPriority w:val="3"/>
    <w:qFormat/>
    <w:pPr>
      <w:keepNext/>
      <w:keepLines/>
      <w:spacing w:after="0" w:line="216" w:lineRule="auto"/>
      <w:outlineLvl w:val="3"/>
    </w:pPr>
    <w:rPr>
      <w:rFonts w:eastAsiaTheme="majorEastAsia" w:cstheme="majorBidi"/>
      <w:i/>
      <w:iCs/>
      <w:color w:val="000000" w:themeColor="text1"/>
      <w:sz w:val="32"/>
      <w:szCs w:val="24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CACCD4319774D5EAD6194A8F055F42F">
    <w:name w:val="DCACCD4319774D5EAD6194A8F055F42F"/>
  </w:style>
  <w:style w:type="paragraph" w:customStyle="1" w:styleId="7FA6143B0F8C4B5EA2405877D3BFA333">
    <w:name w:val="7FA6143B0F8C4B5EA2405877D3BFA333"/>
  </w:style>
  <w:style w:type="paragraph" w:customStyle="1" w:styleId="338C5972E28B4E9085E525ACF4570BAE">
    <w:name w:val="338C5972E28B4E9085E525ACF4570BAE"/>
  </w:style>
  <w:style w:type="paragraph" w:customStyle="1" w:styleId="F10BC049227F48A89AED2C877CDA0D7E">
    <w:name w:val="F10BC049227F48A89AED2C877CDA0D7E"/>
  </w:style>
  <w:style w:type="paragraph" w:customStyle="1" w:styleId="8ABFA8F00A9347FEBD940748CA608E4D">
    <w:name w:val="8ABFA8F00A9347FEBD940748CA608E4D"/>
  </w:style>
  <w:style w:type="paragraph" w:customStyle="1" w:styleId="2EB3ECBBEAEE4AB485ADF45BF80C3E0D">
    <w:name w:val="2EB3ECBBEAEE4AB485ADF45BF80C3E0D"/>
  </w:style>
  <w:style w:type="character" w:customStyle="1" w:styleId="Ttulo4Carter">
    <w:name w:val="Título 4 Caráter"/>
    <w:basedOn w:val="Tipodeletrapredefinidodopargrafo"/>
    <w:link w:val="Ttulo4"/>
    <w:uiPriority w:val="3"/>
    <w:rPr>
      <w:rFonts w:eastAsiaTheme="majorEastAsia" w:cstheme="majorBidi"/>
      <w:i/>
      <w:iCs/>
      <w:color w:val="000000" w:themeColor="text1"/>
      <w:sz w:val="32"/>
      <w:szCs w:val="24"/>
      <w:lang w:eastAsia="en-US"/>
    </w:rPr>
  </w:style>
  <w:style w:type="paragraph" w:customStyle="1" w:styleId="850A4AF43B4D4CCA9C137BB9E3FFC3AA">
    <w:name w:val="850A4AF43B4D4CCA9C137BB9E3FFC3AA"/>
  </w:style>
  <w:style w:type="paragraph" w:customStyle="1" w:styleId="Texto">
    <w:name w:val="Texto"/>
    <w:basedOn w:val="Normal"/>
    <w:uiPriority w:val="5"/>
    <w:qFormat/>
    <w:pPr>
      <w:spacing w:after="0" w:line="240" w:lineRule="auto"/>
    </w:pPr>
    <w:rPr>
      <w:rFonts w:eastAsiaTheme="minorHAnsi"/>
      <w:i/>
      <w:color w:val="000000" w:themeColor="text1"/>
      <w:sz w:val="28"/>
      <w:szCs w:val="24"/>
      <w:lang w:eastAsia="en-US"/>
    </w:rPr>
  </w:style>
  <w:style w:type="paragraph" w:customStyle="1" w:styleId="2644ECE49272450F98837C685E705222">
    <w:name w:val="2644ECE49272450F98837C685E705222"/>
  </w:style>
  <w:style w:type="paragraph" w:customStyle="1" w:styleId="B723A2E4980D41FFA06EAC5A85EF48B5">
    <w:name w:val="B723A2E4980D41FFA06EAC5A85EF48B5"/>
  </w:style>
  <w:style w:type="paragraph" w:customStyle="1" w:styleId="E9DE238FD478438DA5C06D2D45657D6B">
    <w:name w:val="E9DE238FD478438DA5C06D2D45657D6B"/>
  </w:style>
  <w:style w:type="character" w:styleId="nfase">
    <w:name w:val="Emphasis"/>
    <w:basedOn w:val="Tipodeletrapredefinidodopargrafo"/>
    <w:uiPriority w:val="20"/>
    <w:qFormat/>
    <w:rPr>
      <w:i w:val="0"/>
      <w:iCs/>
      <w:color w:val="ED7D31" w:themeColor="accent2"/>
    </w:rPr>
  </w:style>
  <w:style w:type="paragraph" w:customStyle="1" w:styleId="FE361C56EB6D4A2AB995D7499B92DECE">
    <w:name w:val="FE361C56EB6D4A2AB995D7499B92DECE"/>
  </w:style>
  <w:style w:type="paragraph" w:customStyle="1" w:styleId="C0685C83ABE54793BC6EB378BD083CBB">
    <w:name w:val="C0685C83ABE54793BC6EB378BD083CBB"/>
  </w:style>
  <w:style w:type="paragraph" w:styleId="Citao">
    <w:name w:val="Quote"/>
    <w:basedOn w:val="Normal"/>
    <w:next w:val="Normal"/>
    <w:link w:val="CitaoCarter"/>
    <w:uiPriority w:val="29"/>
    <w:qFormat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  <w:lang w:eastAsia="en-US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asciiTheme="majorHAnsi" w:eastAsiaTheme="minorHAnsi" w:hAnsiTheme="majorHAnsi"/>
      <w:iCs/>
      <w:color w:val="4472C4" w:themeColor="accent1"/>
      <w:sz w:val="76"/>
      <w:szCs w:val="24"/>
      <w:lang w:eastAsia="en-US"/>
    </w:rPr>
  </w:style>
  <w:style w:type="paragraph" w:customStyle="1" w:styleId="065F36F7E53E4D61B0DBC92BEC3A4517">
    <w:name w:val="065F36F7E53E4D61B0DBC92BEC3A4517"/>
  </w:style>
  <w:style w:type="paragraph" w:customStyle="1" w:styleId="D421C0A83AFC4A1D9117434AF6DC416D">
    <w:name w:val="D421C0A83AFC4A1D9117434AF6DC416D"/>
    <w:rsid w:val="001B190C"/>
  </w:style>
  <w:style w:type="paragraph" w:customStyle="1" w:styleId="FAF265259110446B8DCD7161BB7D16EB">
    <w:name w:val="FAF265259110446B8DCD7161BB7D16EB"/>
    <w:rsid w:val="001B190C"/>
  </w:style>
  <w:style w:type="paragraph" w:customStyle="1" w:styleId="6AB601CE50AD4B8FBA2C08AB2FFEE555">
    <w:name w:val="6AB601CE50AD4B8FBA2C08AB2FFEE555"/>
    <w:rsid w:val="001B190C"/>
  </w:style>
  <w:style w:type="paragraph" w:customStyle="1" w:styleId="8E4A11EAE5E84F22AB42DCDCBDAB1DE1">
    <w:name w:val="8E4A11EAE5E84F22AB42DCDCBDAB1DE1"/>
    <w:rsid w:val="001B190C"/>
  </w:style>
  <w:style w:type="paragraph" w:customStyle="1" w:styleId="7F04DA12736245FEB175184AD6969A9A">
    <w:name w:val="7F04DA12736245FEB175184AD6969A9A"/>
    <w:rsid w:val="001B190C"/>
  </w:style>
  <w:style w:type="paragraph" w:customStyle="1" w:styleId="037A78B1178C46088F55D191AF08C648">
    <w:name w:val="037A78B1178C46088F55D191AF08C648"/>
    <w:rsid w:val="001B190C"/>
  </w:style>
  <w:style w:type="paragraph" w:customStyle="1" w:styleId="74C59C2E8F0C4C92ADCD7A2DE05B81AB">
    <w:name w:val="74C59C2E8F0C4C92ADCD7A2DE05B81AB"/>
    <w:rsid w:val="001B190C"/>
  </w:style>
  <w:style w:type="paragraph" w:customStyle="1" w:styleId="5827160962EE405B9F5AB4DE59BB4D77">
    <w:name w:val="5827160962EE405B9F5AB4DE59BB4D77"/>
    <w:rsid w:val="001B190C"/>
  </w:style>
  <w:style w:type="paragraph" w:customStyle="1" w:styleId="4FA2EAD6CF4743EDB8BECA133C2B6A74">
    <w:name w:val="4FA2EAD6CF4743EDB8BECA133C2B6A74"/>
    <w:rsid w:val="00BA09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8B57E6-9888-4B06-8836-BD8579745D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apelativo para trabalhos académicos</Template>
  <TotalTime>0</TotalTime>
  <Pages>5</Pages>
  <Words>542</Words>
  <Characters>2930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2021-12-03T18:23:00Z</dcterms:created>
  <dcterms:modified xsi:type="dcterms:W3CDTF">2021-12-03T18:23:00Z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