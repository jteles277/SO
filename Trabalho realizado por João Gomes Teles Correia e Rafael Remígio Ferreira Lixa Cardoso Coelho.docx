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BAA1" w14:textId="161FD738" w:rsidR="00B35262" w:rsidRPr="00B35262" w:rsidRDefault="00B35262" w:rsidP="00B35262">
      <w:pPr>
        <w:jc w:val="center"/>
        <w:rPr>
          <w:b/>
          <w:bCs/>
          <w:sz w:val="36"/>
          <w:szCs w:val="36"/>
          <w:lang w:val="pt-PT"/>
        </w:rPr>
      </w:pPr>
      <w:r w:rsidRPr="00B35262">
        <w:rPr>
          <w:b/>
          <w:bCs/>
          <w:sz w:val="36"/>
          <w:szCs w:val="36"/>
          <w:lang w:val="pt-PT"/>
        </w:rPr>
        <w:t>1º Trabalho Sistemas Operativos</w:t>
      </w:r>
    </w:p>
    <w:p w14:paraId="0C5C8DC3" w14:textId="77777777" w:rsidR="00B35262" w:rsidRDefault="00B35262" w:rsidP="00FF3E94">
      <w:pPr>
        <w:rPr>
          <w:lang w:val="pt-PT"/>
        </w:rPr>
      </w:pPr>
    </w:p>
    <w:p w14:paraId="665CE468" w14:textId="25C186C9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>Trabalho realizado por João Gomes Teles Correia e Rafael Remígio Ferreira Lixa Cardoso Coelho.</w:t>
      </w:r>
    </w:p>
    <w:p w14:paraId="14B35AB3" w14:textId="77777777" w:rsidR="00FF3E94" w:rsidRPr="00FF3E94" w:rsidRDefault="00FF3E94" w:rsidP="00F151F5">
      <w:pPr>
        <w:jc w:val="both"/>
        <w:rPr>
          <w:lang w:val="pt-PT"/>
        </w:rPr>
      </w:pPr>
    </w:p>
    <w:p w14:paraId="3FAB54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>Neste relatório explicaremos o processo de construção do programa netifstat.sh. Separamos a explicação do programa em 3 partes:</w:t>
      </w:r>
    </w:p>
    <w:p w14:paraId="2AD96E0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Main (que não é necessariamente uma função mas sim a parte central do programa)</w:t>
      </w:r>
    </w:p>
    <w:p w14:paraId="725F442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Looping (explica como foi implementada a opção -l passada como argumento)</w:t>
      </w:r>
    </w:p>
    <w:p w14:paraId="4BC69A2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Functions (explica como foi implementada as funções necessárias)</w:t>
      </w:r>
    </w:p>
    <w:p w14:paraId="1D14D277" w14:textId="77777777" w:rsidR="00FF3E94" w:rsidRPr="00FF3E94" w:rsidRDefault="00FF3E94" w:rsidP="00F151F5">
      <w:pPr>
        <w:jc w:val="both"/>
        <w:rPr>
          <w:lang w:val="pt-PT"/>
        </w:rPr>
      </w:pPr>
    </w:p>
    <w:p w14:paraId="42DAE237" w14:textId="00ECF0DC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Main</w:t>
      </w:r>
      <w:r w:rsidR="006F57BC">
        <w:rPr>
          <w:lang w:val="pt-PT"/>
        </w:rPr>
        <w:t xml:space="preserve"> </w:t>
      </w:r>
      <w:r w:rsidR="002118AB">
        <w:rPr>
          <w:lang w:val="pt-PT"/>
        </w:rPr>
        <w:tab/>
      </w:r>
    </w:p>
    <w:p w14:paraId="622540A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ab/>
        <w:t>Recebemos a informação necessária a partir do comando "ifconfig -a" e da seguinte forma organizamos os dados recebidos:</w:t>
      </w:r>
    </w:p>
    <w:p w14:paraId="4A2E3D5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Criamos 3 arrays um para a informação tx outro para a informação rx e outra para o nome das interfaces a partir do comando ifconfig -a usando grep, awk e tr para selecionar e eliminar as partes recebidas;</w:t>
      </w:r>
    </w:p>
    <w:p w14:paraId="6AF49B1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Organizamos um array "i_data" com 3 colunas divididas por um espaço (como uma matriz de n x 3)(e com n igual ao número de interfaces existentes) de modo a serem facilmente percorridas com o awk e guardadas num array com um so String que ajuda nas funções de sorting e desde modo só precisamos de um único array de informação</w:t>
      </w:r>
    </w:p>
    <w:p w14:paraId="44EF4CD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B640C5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eth0 0 0</w:t>
      </w:r>
    </w:p>
    <w:p w14:paraId="383ACBA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lo 0 0</w:t>
      </w:r>
    </w:p>
    <w:p w14:paraId="42A2F81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wifi0 0 0</w:t>
      </w:r>
    </w:p>
    <w:p w14:paraId="011570D1" w14:textId="77777777" w:rsidR="00FF3E94" w:rsidRPr="00FF3E94" w:rsidRDefault="00FF3E94" w:rsidP="00F151F5">
      <w:pPr>
        <w:jc w:val="both"/>
        <w:rPr>
          <w:lang w:val="pt-PT"/>
        </w:rPr>
      </w:pPr>
    </w:p>
    <w:p w14:paraId="2E95B434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Depois de criarmos o array "i_data", usamos o comando sleep</w:t>
      </w:r>
    </w:p>
    <w:p w14:paraId="402F0429" w14:textId="77777777" w:rsidR="00FF3E94" w:rsidRPr="00FF3E94" w:rsidRDefault="00FF3E94" w:rsidP="00F151F5">
      <w:pPr>
        <w:jc w:val="both"/>
        <w:rPr>
          <w:lang w:val="pt-PT"/>
        </w:rPr>
      </w:pPr>
    </w:p>
    <w:p w14:paraId="66BF72F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Recebemos a informação de exatamente a mesma forma anterior neste caso para o array "data"</w:t>
      </w:r>
    </w:p>
    <w:p w14:paraId="59AB778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exemplo:</w:t>
      </w:r>
    </w:p>
    <w:p w14:paraId="2216510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eth0 2 10</w:t>
      </w:r>
    </w:p>
    <w:p w14:paraId="4D2FA6E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lo 6 5</w:t>
      </w:r>
    </w:p>
    <w:p w14:paraId="3823B81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wifi0 7 3</w:t>
      </w:r>
    </w:p>
    <w:p w14:paraId="4D5992E8" w14:textId="77777777" w:rsidR="00FF3E94" w:rsidRPr="00FF3E94" w:rsidRDefault="00FF3E94" w:rsidP="00F151F5">
      <w:pPr>
        <w:jc w:val="both"/>
        <w:rPr>
          <w:lang w:val="pt-PT"/>
        </w:rPr>
      </w:pPr>
    </w:p>
    <w:p w14:paraId="0065BE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lastRenderedPageBreak/>
        <w:t xml:space="preserve">    Depois de termos os dois arrays fazemos a subtração dos valores dos RX e TX arrays e salvamos na variável (data) tendo deste modo toda a informação necessária para escrever ou fazer quaisquer cálculos ou sortings intermédios;</w:t>
      </w:r>
    </w:p>
    <w:p w14:paraId="5A4DD822" w14:textId="77777777" w:rsidR="00FF3E94" w:rsidRPr="00FF3E94" w:rsidRDefault="00FF3E94" w:rsidP="00F151F5">
      <w:pPr>
        <w:jc w:val="both"/>
        <w:rPr>
          <w:lang w:val="pt-PT"/>
        </w:rPr>
      </w:pPr>
    </w:p>
    <w:p w14:paraId="77698769" w14:textId="77777777" w:rsidR="00FF3E94" w:rsidRPr="00FF3E94" w:rsidRDefault="00FF3E94" w:rsidP="00F151F5">
      <w:pPr>
        <w:jc w:val="both"/>
        <w:rPr>
          <w:lang w:val="pt-PT"/>
        </w:rPr>
      </w:pPr>
    </w:p>
    <w:p w14:paraId="267CC76C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Argumentos passados pelo Utilizador:</w:t>
      </w:r>
    </w:p>
    <w:p w14:paraId="1BFB52E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Iteramos todos os argumentos e usamos um switch case para identificar os seguintes argumentos dando erro se for dado como input algo aqui não especificado</w:t>
      </w:r>
    </w:p>
    <w:p w14:paraId="13A730A5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-c  muda o valor da variável booleana de modo que na próxima iteração leia o Regex introduzido pelo Utilizador</w:t>
      </w:r>
    </w:p>
    <w:p w14:paraId="1001F88B" w14:textId="5007552F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-p  muda o valor da variável booleana de modo que na próxima iteração leia o número de interfaces a mostrar só</w:t>
      </w:r>
      <w:r w:rsidR="000C7875">
        <w:rPr>
          <w:lang w:val="pt-PT"/>
        </w:rPr>
        <w:t xml:space="preserve"> depois de </w:t>
      </w:r>
      <w:r w:rsidRPr="00FF3E94">
        <w:rPr>
          <w:lang w:val="pt-PT"/>
        </w:rPr>
        <w:t>efetuado o sorting para que as interfaces sejam escolhidas por ordem alfabética(default) ou pela ordem escolhida pelo Utilizador</w:t>
      </w:r>
    </w:p>
    <w:p w14:paraId="36A8B4B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-b/k/m</w:t>
      </w:r>
    </w:p>
    <w:p w14:paraId="012A214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O -b o -k e o -m são opções que mudam o byte_divisor, uma variável que usamos para dividir os valores de RX e TX (e se tal for o caso TX_rate e RX_rate) no final para escrever a data na forma desejada pelo Utilizador</w:t>
      </w:r>
    </w:p>
    <w:p w14:paraId="484C901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 </w:t>
      </w:r>
    </w:p>
    <w:p w14:paraId="3C40ABA2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 </w:t>
      </w:r>
    </w:p>
    <w:p w14:paraId="18052CA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-R  Seleciona o uso da função de sorting SortRX (explicada abaixo) através de uma variável booleana pois caso a interface tenha o Rx maior também vai ter o maior R_Rate</w:t>
      </w:r>
    </w:p>
    <w:p w14:paraId="198F1BD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-T  Seleciona o uso da função de sorting SortTX (explicada abaixo) através de uma variável booleana pois caso a interface tenha o Tx maior também vai ter o maior T_Rate            </w:t>
      </w:r>
    </w:p>
    <w:p w14:paraId="222B2B9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-v  Seleciona o uso da função de sorting Reverse (explicada abaixo) através de uma variável booleana </w:t>
      </w:r>
    </w:p>
    <w:p w14:paraId="6D352E8D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-l  Muda o valor da variável booleana looping (explicado abaixo com mais detalhe)</w:t>
      </w:r>
    </w:p>
    <w:p w14:paraId="2C47D57A" w14:textId="77777777" w:rsidR="00FF3E94" w:rsidRPr="00FF3E94" w:rsidRDefault="00FF3E94" w:rsidP="00F151F5">
      <w:pPr>
        <w:jc w:val="both"/>
        <w:rPr>
          <w:lang w:val="pt-PT"/>
        </w:rPr>
      </w:pPr>
    </w:p>
    <w:p w14:paraId="5AD585B5" w14:textId="77777777" w:rsidR="00FF3E94" w:rsidRPr="00FF3E94" w:rsidRDefault="00FF3E94" w:rsidP="00F151F5">
      <w:pPr>
        <w:jc w:val="both"/>
        <w:rPr>
          <w:lang w:val="pt-PT"/>
        </w:rPr>
      </w:pPr>
    </w:p>
    <w:p w14:paraId="4C77492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Escrever a tabela de valores desejados:</w:t>
      </w:r>
    </w:p>
    <w:p w14:paraId="173EDD5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Escrever o cabeçalho:</w:t>
      </w:r>
    </w:p>
    <w:p w14:paraId="61BE7A4B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Dependendo do valor da variável looping, o cabeçalho será</w:t>
      </w:r>
    </w:p>
    <w:p w14:paraId="63667CB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NETIF         TX        RX     TRATE     RRATE</w:t>
      </w:r>
    </w:p>
    <w:p w14:paraId="6DCB60C7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ou então em caso de loop</w:t>
      </w:r>
    </w:p>
    <w:p w14:paraId="2E4CAC81" w14:textId="77777777" w:rsidR="00FF3E94" w:rsidRDefault="00FF3E94" w:rsidP="00F151F5">
      <w:pPr>
        <w:jc w:val="both"/>
      </w:pPr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4E828E3B" w14:textId="77777777" w:rsidR="00FF3E94" w:rsidRPr="00FF3E94" w:rsidRDefault="00FF3E94" w:rsidP="00F151F5">
      <w:pPr>
        <w:jc w:val="both"/>
        <w:rPr>
          <w:lang w:val="pt-PT"/>
        </w:rPr>
      </w:pPr>
      <w:r>
        <w:lastRenderedPageBreak/>
        <w:t xml:space="preserve">        </w:t>
      </w:r>
      <w:r w:rsidRPr="00FF3E94">
        <w:rPr>
          <w:lang w:val="pt-PT"/>
        </w:rPr>
        <w:t>Escrever os valores:</w:t>
      </w:r>
    </w:p>
    <w:p w14:paraId="01973E36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Iteramos pela data criando a variavel TX_rate e RX_rate dividindo o tx e o rx pelo tempo de espera, ou seja, o nosso sleep_time;</w:t>
      </w:r>
    </w:p>
    <w:p w14:paraId="223A49C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Dividimos os valores TX ou RX e as subsequentes somas e rates pelo byte_divisor que será diferente dependendo da opção selecionada pelo Utilizador</w:t>
      </w:r>
    </w:p>
    <w:p w14:paraId="312C2411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Depois escrevemos a informação no terminal</w:t>
      </w:r>
    </w:p>
    <w:p w14:paraId="057072F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Exemplo:</w:t>
      </w:r>
    </w:p>
    <w:p w14:paraId="45F6195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</w:t>
      </w:r>
    </w:p>
    <w:p w14:paraId="0D37375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</w:t>
      </w:r>
    </w:p>
    <w:p w14:paraId="1A53228F" w14:textId="77777777" w:rsidR="00FF3E94" w:rsidRPr="00FF3E94" w:rsidRDefault="00FF3E94" w:rsidP="00F151F5">
      <w:pPr>
        <w:jc w:val="both"/>
        <w:rPr>
          <w:lang w:val="pt-PT"/>
        </w:rPr>
      </w:pPr>
    </w:p>
    <w:p w14:paraId="02617788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70335CFE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(ou então no caso de loop)</w:t>
      </w:r>
    </w:p>
    <w:p w14:paraId="7D836C24" w14:textId="77777777" w:rsidR="00FF3E94" w:rsidRPr="00FF3E94" w:rsidRDefault="00FF3E94" w:rsidP="00F151F5">
      <w:pPr>
        <w:jc w:val="both"/>
        <w:rPr>
          <w:lang w:val="pt-PT"/>
        </w:rPr>
      </w:pPr>
    </w:p>
    <w:p w14:paraId="35D8993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eth0      123456     23456   12345.6    2345.6    123456     23456</w:t>
      </w:r>
    </w:p>
    <w:p w14:paraId="5179A6DF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lo           456       234      45.6      23.4       456       234</w:t>
      </w:r>
    </w:p>
    <w:p w14:paraId="43038A16" w14:textId="77777777" w:rsidR="00FF3E94" w:rsidRPr="00FF3E94" w:rsidRDefault="00FF3E94" w:rsidP="00F151F5">
      <w:pPr>
        <w:jc w:val="both"/>
        <w:rPr>
          <w:lang w:val="pt-PT"/>
        </w:rPr>
      </w:pPr>
    </w:p>
    <w:p w14:paraId="79D535FF" w14:textId="77777777" w:rsidR="00FF3E94" w:rsidRPr="00FF3E94" w:rsidRDefault="00FF3E94" w:rsidP="00F151F5">
      <w:pPr>
        <w:jc w:val="both"/>
        <w:rPr>
          <w:lang w:val="pt-PT"/>
        </w:rPr>
      </w:pPr>
    </w:p>
    <w:p w14:paraId="038566D6" w14:textId="2FA8CD31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 xml:space="preserve">Looping </w:t>
      </w:r>
    </w:p>
    <w:p w14:paraId="2FC6C22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Caso a variável booleana looping seja verdadeira o parte do código de recolhimento de data e de escrita do código da main será iterado com um while loop.</w:t>
      </w:r>
    </w:p>
    <w:p w14:paraId="77127A8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Serão também criados dois outros arrays tot_tx e tot_rx onde cada elemento corresponde a uma interface ordenada de forma alfabética sendo somados a ele mesmo da iteração anterior, e depois são inseridos no array sendo depois escritos na nova formatação da tabela</w:t>
      </w:r>
    </w:p>
    <w:p w14:paraId="1AF26CC6" w14:textId="77777777" w:rsidR="00FF3E94" w:rsidRDefault="00FF3E94" w:rsidP="00F151F5">
      <w:pPr>
        <w:jc w:val="both"/>
      </w:pPr>
      <w:r w:rsidRPr="00FF3E94">
        <w:rPr>
          <w:lang w:val="pt-PT"/>
        </w:rPr>
        <w:t xml:space="preserve">            </w:t>
      </w:r>
      <w:r>
        <w:t>array data:</w:t>
      </w:r>
    </w:p>
    <w:p w14:paraId="6143AD89" w14:textId="77777777" w:rsidR="00FF3E94" w:rsidRDefault="00FF3E94" w:rsidP="00F151F5">
      <w:pPr>
        <w:jc w:val="both"/>
      </w:pPr>
      <w:r>
        <w:t xml:space="preserve">                eth0 2 10 20 3</w:t>
      </w:r>
    </w:p>
    <w:p w14:paraId="7C655727" w14:textId="77777777" w:rsidR="00FF3E94" w:rsidRDefault="00FF3E94" w:rsidP="00F151F5">
      <w:pPr>
        <w:jc w:val="both"/>
      </w:pPr>
      <w:r>
        <w:t xml:space="preserve">                lo 6 5 6 4</w:t>
      </w:r>
    </w:p>
    <w:p w14:paraId="56CD7312" w14:textId="77777777" w:rsidR="00FF3E94" w:rsidRDefault="00FF3E94" w:rsidP="00F151F5">
      <w:pPr>
        <w:jc w:val="both"/>
      </w:pPr>
      <w:r>
        <w:t xml:space="preserve">                wifi0 7 3 7 10             </w:t>
      </w:r>
    </w:p>
    <w:p w14:paraId="22C455C7" w14:textId="77777777" w:rsidR="00FF3E94" w:rsidRDefault="00FF3E94" w:rsidP="00F151F5">
      <w:pPr>
        <w:jc w:val="both"/>
      </w:pPr>
    </w:p>
    <w:p w14:paraId="611B7DC5" w14:textId="77777777" w:rsidR="00FF3E94" w:rsidRPr="00FF3E94" w:rsidRDefault="00FF3E94" w:rsidP="00F151F5">
      <w:pPr>
        <w:jc w:val="both"/>
        <w:rPr>
          <w:lang w:val="pt-PT"/>
        </w:rPr>
      </w:pPr>
      <w:r>
        <w:t xml:space="preserve">            </w:t>
      </w:r>
      <w:r w:rsidRPr="00FF3E94">
        <w:rPr>
          <w:lang w:val="pt-PT"/>
        </w:rPr>
        <w:t>formatação da escrita no terminal:</w:t>
      </w:r>
    </w:p>
    <w:p w14:paraId="76B4DD88" w14:textId="77777777" w:rsidR="00FF3E94" w:rsidRDefault="00FF3E94" w:rsidP="00F151F5">
      <w:pPr>
        <w:jc w:val="both"/>
      </w:pPr>
      <w:r w:rsidRPr="00FF3E94">
        <w:rPr>
          <w:lang w:val="pt-PT"/>
        </w:rPr>
        <w:t xml:space="preserve">                </w:t>
      </w:r>
      <w:r>
        <w:t>NETIF         TX        RX     TRATE     RRATE     TXTOT     RXTOT</w:t>
      </w:r>
    </w:p>
    <w:p w14:paraId="13A3AAFC" w14:textId="77777777" w:rsidR="00FF3E94" w:rsidRPr="00FF3E94" w:rsidRDefault="00FF3E94" w:rsidP="00F151F5">
      <w:pPr>
        <w:jc w:val="both"/>
        <w:rPr>
          <w:lang w:val="pt-PT"/>
        </w:rPr>
      </w:pPr>
      <w:r>
        <w:t xml:space="preserve">                </w:t>
      </w:r>
      <w:r w:rsidRPr="00FF3E94">
        <w:rPr>
          <w:lang w:val="pt-PT"/>
        </w:rPr>
        <w:t>eth0           0         0         0         0         0         0</w:t>
      </w:r>
    </w:p>
    <w:p w14:paraId="08E353B3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    wifi0          0         0         0         0         0         0 </w:t>
      </w:r>
    </w:p>
    <w:p w14:paraId="140EBED1" w14:textId="77777777" w:rsidR="00FF3E94" w:rsidRPr="00FF3E94" w:rsidRDefault="00FF3E94" w:rsidP="00F151F5">
      <w:pPr>
        <w:jc w:val="both"/>
        <w:rPr>
          <w:lang w:val="pt-PT"/>
        </w:rPr>
      </w:pPr>
    </w:p>
    <w:p w14:paraId="14BB01AA" w14:textId="77777777" w:rsidR="00FF3E94" w:rsidRPr="00FF3E94" w:rsidRDefault="00FF3E94" w:rsidP="00F151F5">
      <w:pPr>
        <w:jc w:val="both"/>
        <w:rPr>
          <w:lang w:val="pt-PT"/>
        </w:rPr>
      </w:pPr>
    </w:p>
    <w:p w14:paraId="653B90E6" w14:textId="79D4A325" w:rsidR="00FF3E94" w:rsidRPr="00FF3E94" w:rsidRDefault="00FF3E94" w:rsidP="00F151F5">
      <w:pPr>
        <w:jc w:val="both"/>
        <w:rPr>
          <w:lang w:val="pt-PT"/>
        </w:rPr>
      </w:pPr>
      <w:r>
        <w:rPr>
          <w:lang w:val="pt-PT"/>
        </w:rPr>
        <w:t>-</w:t>
      </w:r>
      <w:r w:rsidRPr="00FF3E94">
        <w:rPr>
          <w:lang w:val="pt-PT"/>
        </w:rPr>
        <w:t>Funções:</w:t>
      </w:r>
    </w:p>
    <w:p w14:paraId="3932C5F6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SortRX e SortTX</w:t>
      </w:r>
    </w:p>
    <w:p w14:paraId="6BE13240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Usamos um algoritmo de ordenação por seleção para organizarmos o array data dos seguintes modos pedido pelo utilizador através da função TX ou RX.</w:t>
      </w:r>
    </w:p>
    <w:p w14:paraId="3951B0D2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O algoritmo de ordenação por seleção funciona comparando cada elemento i do array com os elementos seguintes posicionando o mais alto no index acima ate acabar o array.</w:t>
      </w:r>
    </w:p>
    <w:p w14:paraId="0DF92D9A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Reverse</w:t>
      </w:r>
    </w:p>
    <w:p w14:paraId="2B572119" w14:textId="77777777" w:rsidR="00FF3E94" w:rsidRPr="00FF3E94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Função que inverte o array trocando os valores dos índices com a mesma distância ao centro.</w:t>
      </w:r>
    </w:p>
    <w:p w14:paraId="489D7FBE" w14:textId="77777777" w:rsidR="00FF3E94" w:rsidRPr="006F57BC" w:rsidRDefault="00FF3E94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</w:t>
      </w:r>
      <w:r w:rsidRPr="006F57BC">
        <w:rPr>
          <w:lang w:val="pt-PT"/>
        </w:rPr>
        <w:t>Regex</w:t>
      </w:r>
    </w:p>
    <w:p w14:paraId="448FDEE7" w14:textId="1CE0DC4D" w:rsidR="00FF3E94" w:rsidRDefault="00FF3E94" w:rsidP="00F151F5">
      <w:pPr>
        <w:jc w:val="both"/>
        <w:rPr>
          <w:lang w:val="pt-PT"/>
        </w:rPr>
      </w:pPr>
      <w:r w:rsidRPr="006F57BC">
        <w:rPr>
          <w:lang w:val="pt-PT"/>
        </w:rPr>
        <w:t xml:space="preserve">        </w:t>
      </w:r>
      <w:r w:rsidRPr="00FF3E94">
        <w:rPr>
          <w:lang w:val="pt-PT"/>
        </w:rPr>
        <w:t>A função itera por todas as interfaces da data e se o nome da interface corresponder à Expressão Regular desejada esta será adicionada a um array intermedio que depois será passado como o array data;</w:t>
      </w:r>
    </w:p>
    <w:p w14:paraId="58583349" w14:textId="4AB45D6C" w:rsidR="002118AB" w:rsidRDefault="002118AB" w:rsidP="00F151F5">
      <w:pPr>
        <w:jc w:val="both"/>
        <w:rPr>
          <w:lang w:val="pt-PT"/>
        </w:rPr>
      </w:pPr>
    </w:p>
    <w:p w14:paraId="0470D347" w14:textId="4F286467" w:rsidR="002118AB" w:rsidRDefault="00AB7F4E" w:rsidP="00F151F5">
      <w:pPr>
        <w:jc w:val="both"/>
        <w:rPr>
          <w:lang w:val="pt-PT"/>
        </w:rPr>
      </w:pPr>
      <w:r>
        <w:rPr>
          <w:lang w:val="pt-PT"/>
        </w:rPr>
        <w:t>Alguns testes realizados</w:t>
      </w:r>
      <w:r w:rsidR="002118AB">
        <w:rPr>
          <w:lang w:val="pt-PT"/>
        </w:rPr>
        <w:t>:</w:t>
      </w:r>
    </w:p>
    <w:p w14:paraId="59ECE77C" w14:textId="41F4C4C3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  <w:t>Sem opcões:</w:t>
      </w:r>
    </w:p>
    <w:p w14:paraId="58B34250" w14:textId="75A7E597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</w:r>
      <w:r w:rsidR="00CE5AC3">
        <w:rPr>
          <w:noProof/>
        </w:rPr>
        <w:drawing>
          <wp:inline distT="0" distB="0" distL="0" distR="0" wp14:anchorId="69828D46" wp14:editId="3F1420CE">
            <wp:extent cx="4162425" cy="1581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DAB4" w14:textId="451FCC97" w:rsidR="002118AB" w:rsidRDefault="002118AB" w:rsidP="00F151F5">
      <w:pPr>
        <w:ind w:firstLine="720"/>
        <w:jc w:val="both"/>
        <w:rPr>
          <w:lang w:val="pt-PT"/>
        </w:rPr>
      </w:pPr>
      <w:r w:rsidRPr="00FF3E94">
        <w:rPr>
          <w:lang w:val="pt-PT"/>
        </w:rPr>
        <w:t>-c</w:t>
      </w:r>
      <w:r>
        <w:rPr>
          <w:lang w:val="pt-PT"/>
        </w:rPr>
        <w:t xml:space="preserve"> :</w:t>
      </w:r>
    </w:p>
    <w:p w14:paraId="6FF884B6" w14:textId="68EA69F7" w:rsidR="00CE5AC3" w:rsidRPr="00FF3E94" w:rsidRDefault="00CE5AC3" w:rsidP="00F151F5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13EBDF3E" wp14:editId="0D2F4157">
            <wp:extent cx="4162425" cy="1590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8A712" w14:textId="77777777" w:rsidR="00CE5AC3" w:rsidRDefault="00CE5AC3" w:rsidP="00F151F5">
      <w:pPr>
        <w:jc w:val="both"/>
        <w:rPr>
          <w:lang w:val="pt-PT"/>
        </w:rPr>
      </w:pPr>
    </w:p>
    <w:p w14:paraId="4A01E4E9" w14:textId="77777777" w:rsidR="00CE5AC3" w:rsidRDefault="00CE5AC3" w:rsidP="00F151F5">
      <w:pPr>
        <w:jc w:val="both"/>
        <w:rPr>
          <w:lang w:val="pt-PT"/>
        </w:rPr>
      </w:pPr>
    </w:p>
    <w:p w14:paraId="31F6C0FA" w14:textId="77777777" w:rsidR="00CE5AC3" w:rsidRDefault="00CE5AC3" w:rsidP="00F151F5">
      <w:pPr>
        <w:jc w:val="both"/>
        <w:rPr>
          <w:lang w:val="pt-PT"/>
        </w:rPr>
      </w:pPr>
    </w:p>
    <w:p w14:paraId="16A824A9" w14:textId="77777777" w:rsidR="00CE5AC3" w:rsidRDefault="00CE5AC3" w:rsidP="00F151F5">
      <w:pPr>
        <w:jc w:val="both"/>
        <w:rPr>
          <w:lang w:val="pt-PT"/>
        </w:rPr>
      </w:pPr>
    </w:p>
    <w:p w14:paraId="68774C48" w14:textId="77777777" w:rsidR="00CE5AC3" w:rsidRDefault="00CE5AC3" w:rsidP="00F151F5">
      <w:pPr>
        <w:jc w:val="both"/>
        <w:rPr>
          <w:lang w:val="pt-PT"/>
        </w:rPr>
      </w:pPr>
    </w:p>
    <w:p w14:paraId="4D0C0741" w14:textId="43B64FE1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-p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44234FE4" w14:textId="3F6114BF" w:rsidR="00CE5AC3" w:rsidRDefault="00CE5AC3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4AA5F3E0" wp14:editId="1A4D030B">
            <wp:extent cx="4162425" cy="12477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5C446" w14:textId="1F67BF93" w:rsidR="00CE5AC3" w:rsidRDefault="00CE5AC3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  <w:lang w:val="pt-PT"/>
        </w:rPr>
        <w:drawing>
          <wp:inline distT="0" distB="0" distL="0" distR="0" wp14:anchorId="6A2D2FEF" wp14:editId="08765BAA">
            <wp:extent cx="4162425" cy="1257299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260" cy="126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1792F" w14:textId="77777777" w:rsidR="00CE5AC3" w:rsidRPr="00FF3E94" w:rsidRDefault="00CE5AC3" w:rsidP="00F151F5">
      <w:pPr>
        <w:jc w:val="both"/>
        <w:rPr>
          <w:lang w:val="pt-PT"/>
        </w:rPr>
      </w:pPr>
    </w:p>
    <w:p w14:paraId="2C6788C1" w14:textId="70A422F1" w:rsidR="00CE5AC3" w:rsidRDefault="002118AB" w:rsidP="00F151F5">
      <w:pPr>
        <w:jc w:val="both"/>
        <w:rPr>
          <w:u w:val="single"/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-b/k/m</w:t>
      </w:r>
      <w:r>
        <w:rPr>
          <w:lang w:val="pt-PT"/>
        </w:rPr>
        <w:t>:</w:t>
      </w:r>
      <w:r w:rsidRPr="00FF3E94">
        <w:rPr>
          <w:lang w:val="pt-PT"/>
        </w:rPr>
        <w:t xml:space="preserve"> </w:t>
      </w:r>
      <w:r>
        <w:rPr>
          <w:lang w:val="pt-PT"/>
        </w:rPr>
        <w:t xml:space="preserve"> </w:t>
      </w:r>
    </w:p>
    <w:p w14:paraId="63DD5DE7" w14:textId="2239D3E0" w:rsidR="00CE5AC3" w:rsidRDefault="00CE5AC3" w:rsidP="00CE5AC3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56F512B2" wp14:editId="104241D5">
            <wp:extent cx="4162425" cy="18192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0B3F" w14:textId="66C0D26C" w:rsidR="00CE5AC3" w:rsidRDefault="00CE5AC3" w:rsidP="00CE5AC3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1595A6DA" wp14:editId="5B2BA133">
            <wp:extent cx="4162425" cy="183832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23D2" w14:textId="77777777" w:rsidR="009860C8" w:rsidRDefault="009860C8" w:rsidP="009860C8">
      <w:pPr>
        <w:jc w:val="both"/>
        <w:rPr>
          <w:u w:val="single"/>
          <w:lang w:val="pt-PT"/>
        </w:rPr>
      </w:pPr>
    </w:p>
    <w:p w14:paraId="653BE11B" w14:textId="4537B382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04EE4EE2" w14:textId="4554E09C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64399676" w14:textId="104E2C40" w:rsidR="00CE5AC3" w:rsidRDefault="00CE5AC3" w:rsidP="00CE5AC3">
      <w:pPr>
        <w:ind w:firstLine="720"/>
        <w:jc w:val="both"/>
        <w:rPr>
          <w:u w:val="single"/>
          <w:lang w:val="pt-PT"/>
        </w:rPr>
      </w:pPr>
    </w:p>
    <w:p w14:paraId="7EC4879A" w14:textId="32E13B6F" w:rsidR="00CE5AC3" w:rsidRPr="00CE5AC3" w:rsidRDefault="009860C8" w:rsidP="009860C8">
      <w:pPr>
        <w:ind w:firstLine="720"/>
        <w:jc w:val="both"/>
        <w:rPr>
          <w:u w:val="single"/>
          <w:lang w:val="pt-PT"/>
        </w:rPr>
      </w:pPr>
      <w:r>
        <w:rPr>
          <w:noProof/>
        </w:rPr>
        <w:drawing>
          <wp:inline distT="0" distB="0" distL="0" distR="0" wp14:anchorId="3573F755" wp14:editId="6E758ACF">
            <wp:extent cx="4162425" cy="17811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CE33B" w14:textId="78E6D8E4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4B1B9492" w14:textId="35086AE2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5DD1D4FC" wp14:editId="3B9A99BB">
            <wp:extent cx="4162425" cy="1847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07D4" w14:textId="1EF932AD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-t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2BE81DEC" w14:textId="28B2F786" w:rsidR="009860C8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49B719E" wp14:editId="435BB9A0">
            <wp:extent cx="4162425" cy="184785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D304D" w14:textId="77777777" w:rsidR="009860C8" w:rsidRPr="00FF3E94" w:rsidRDefault="009860C8" w:rsidP="00F151F5">
      <w:pPr>
        <w:jc w:val="both"/>
        <w:rPr>
          <w:lang w:val="pt-PT"/>
        </w:rPr>
      </w:pPr>
    </w:p>
    <w:p w14:paraId="321FE07B" w14:textId="77777777" w:rsidR="009860C8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</w:t>
      </w:r>
    </w:p>
    <w:p w14:paraId="1A2B15AB" w14:textId="77777777" w:rsidR="009860C8" w:rsidRDefault="009860C8" w:rsidP="00F151F5">
      <w:pPr>
        <w:jc w:val="both"/>
        <w:rPr>
          <w:lang w:val="pt-PT"/>
        </w:rPr>
      </w:pPr>
    </w:p>
    <w:p w14:paraId="316AF894" w14:textId="77777777" w:rsidR="009860C8" w:rsidRDefault="009860C8" w:rsidP="00F151F5">
      <w:pPr>
        <w:jc w:val="both"/>
        <w:rPr>
          <w:lang w:val="pt-PT"/>
        </w:rPr>
      </w:pPr>
    </w:p>
    <w:p w14:paraId="75560480" w14:textId="77777777" w:rsidR="009860C8" w:rsidRDefault="009860C8" w:rsidP="00F151F5">
      <w:pPr>
        <w:jc w:val="both"/>
        <w:rPr>
          <w:lang w:val="pt-PT"/>
        </w:rPr>
      </w:pPr>
    </w:p>
    <w:p w14:paraId="5AC4DE27" w14:textId="77777777" w:rsidR="009860C8" w:rsidRDefault="009860C8" w:rsidP="00F151F5">
      <w:pPr>
        <w:jc w:val="both"/>
        <w:rPr>
          <w:lang w:val="pt-PT"/>
        </w:rPr>
      </w:pPr>
    </w:p>
    <w:p w14:paraId="77DE3DD3" w14:textId="77777777" w:rsidR="009860C8" w:rsidRDefault="009860C8" w:rsidP="00F151F5">
      <w:pPr>
        <w:jc w:val="both"/>
        <w:rPr>
          <w:lang w:val="pt-PT"/>
        </w:rPr>
      </w:pPr>
    </w:p>
    <w:p w14:paraId="4AF10A3D" w14:textId="77777777" w:rsidR="009860C8" w:rsidRDefault="009860C8" w:rsidP="00F151F5">
      <w:pPr>
        <w:jc w:val="both"/>
        <w:rPr>
          <w:lang w:val="pt-PT"/>
        </w:rPr>
      </w:pPr>
    </w:p>
    <w:p w14:paraId="7985F8F8" w14:textId="77777777" w:rsidR="009860C8" w:rsidRDefault="009860C8" w:rsidP="00F151F5">
      <w:pPr>
        <w:jc w:val="both"/>
        <w:rPr>
          <w:lang w:val="pt-PT"/>
        </w:rPr>
      </w:pPr>
    </w:p>
    <w:p w14:paraId="31372F1A" w14:textId="23AD2DFE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</w:t>
      </w:r>
      <w:r>
        <w:rPr>
          <w:lang w:val="pt-PT"/>
        </w:rPr>
        <w:tab/>
      </w:r>
      <w:r w:rsidRPr="00FF3E94">
        <w:rPr>
          <w:lang w:val="pt-PT"/>
        </w:rPr>
        <w:t>-R</w:t>
      </w:r>
      <w:r>
        <w:rPr>
          <w:lang w:val="pt-PT"/>
        </w:rPr>
        <w:t xml:space="preserve">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179326E5" w14:textId="4CF6CB47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5F01E956" wp14:editId="03FE4702">
            <wp:extent cx="4162425" cy="167640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6BF2E" w14:textId="78F99E2C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  <w:t>-T :</w:t>
      </w:r>
      <w:r w:rsidRPr="00FF3E94">
        <w:rPr>
          <w:lang w:val="pt-PT"/>
        </w:rPr>
        <w:t xml:space="preserve">            </w:t>
      </w:r>
    </w:p>
    <w:p w14:paraId="1B360023" w14:textId="07239AF1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0E19A2AE" wp14:editId="3B856294">
            <wp:extent cx="4162425" cy="17621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0D2B" w14:textId="7BFBB47D" w:rsidR="002118AB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  <w:r>
        <w:rPr>
          <w:lang w:val="pt-PT"/>
        </w:rPr>
        <w:tab/>
      </w:r>
      <w:r w:rsidRPr="00FF3E94">
        <w:rPr>
          <w:lang w:val="pt-PT"/>
        </w:rPr>
        <w:t>-v</w:t>
      </w:r>
      <w:r>
        <w:rPr>
          <w:lang w:val="pt-PT"/>
        </w:rPr>
        <w:t xml:space="preserve"> </w:t>
      </w:r>
      <w:r w:rsidR="00B57F45">
        <w:rPr>
          <w:lang w:val="pt-PT"/>
        </w:rPr>
        <w:t>(inverso da ordem alfabética neste caso)</w:t>
      </w:r>
      <w:r>
        <w:rPr>
          <w:lang w:val="pt-PT"/>
        </w:rPr>
        <w:t>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  <w:r w:rsidRPr="00FF3E94">
        <w:rPr>
          <w:lang w:val="pt-PT"/>
        </w:rPr>
        <w:t xml:space="preserve"> </w:t>
      </w:r>
    </w:p>
    <w:p w14:paraId="02480E4F" w14:textId="0F301995" w:rsidR="009860C8" w:rsidRPr="00FF3E94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5392266" wp14:editId="66EC3813">
            <wp:extent cx="4162425" cy="179070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32868" w14:textId="77777777" w:rsidR="009860C8" w:rsidRDefault="002118AB" w:rsidP="00F151F5">
      <w:pPr>
        <w:jc w:val="both"/>
        <w:rPr>
          <w:lang w:val="pt-PT"/>
        </w:rPr>
      </w:pPr>
      <w:r w:rsidRPr="00FF3E94">
        <w:rPr>
          <w:lang w:val="pt-PT"/>
        </w:rPr>
        <w:t xml:space="preserve">            </w:t>
      </w:r>
    </w:p>
    <w:p w14:paraId="020618E1" w14:textId="77777777" w:rsidR="009860C8" w:rsidRDefault="009860C8" w:rsidP="00F151F5">
      <w:pPr>
        <w:jc w:val="both"/>
        <w:rPr>
          <w:lang w:val="pt-PT"/>
        </w:rPr>
      </w:pPr>
    </w:p>
    <w:p w14:paraId="5F03F341" w14:textId="77777777" w:rsidR="009860C8" w:rsidRDefault="009860C8" w:rsidP="00F151F5">
      <w:pPr>
        <w:jc w:val="both"/>
        <w:rPr>
          <w:lang w:val="pt-PT"/>
        </w:rPr>
      </w:pPr>
    </w:p>
    <w:p w14:paraId="20F85A63" w14:textId="77777777" w:rsidR="009860C8" w:rsidRDefault="009860C8" w:rsidP="00F151F5">
      <w:pPr>
        <w:jc w:val="both"/>
        <w:rPr>
          <w:lang w:val="pt-PT"/>
        </w:rPr>
      </w:pPr>
    </w:p>
    <w:p w14:paraId="72FB5523" w14:textId="77777777" w:rsidR="009860C8" w:rsidRDefault="009860C8" w:rsidP="00F151F5">
      <w:pPr>
        <w:jc w:val="both"/>
        <w:rPr>
          <w:lang w:val="pt-PT"/>
        </w:rPr>
      </w:pPr>
    </w:p>
    <w:p w14:paraId="623E789B" w14:textId="77777777" w:rsidR="009860C8" w:rsidRDefault="009860C8" w:rsidP="00F151F5">
      <w:pPr>
        <w:jc w:val="both"/>
        <w:rPr>
          <w:lang w:val="pt-PT"/>
        </w:rPr>
      </w:pPr>
    </w:p>
    <w:p w14:paraId="1C7F1755" w14:textId="77777777" w:rsidR="009860C8" w:rsidRDefault="009860C8" w:rsidP="00F151F5">
      <w:pPr>
        <w:jc w:val="both"/>
        <w:rPr>
          <w:lang w:val="pt-PT"/>
        </w:rPr>
      </w:pPr>
    </w:p>
    <w:p w14:paraId="1801051F" w14:textId="77777777" w:rsidR="009860C8" w:rsidRDefault="009860C8" w:rsidP="00F151F5">
      <w:pPr>
        <w:jc w:val="both"/>
        <w:rPr>
          <w:lang w:val="pt-PT"/>
        </w:rPr>
      </w:pPr>
    </w:p>
    <w:p w14:paraId="5726B34A" w14:textId="77777777" w:rsidR="009860C8" w:rsidRDefault="009860C8" w:rsidP="00F151F5">
      <w:pPr>
        <w:jc w:val="both"/>
        <w:rPr>
          <w:lang w:val="pt-PT"/>
        </w:rPr>
      </w:pPr>
    </w:p>
    <w:p w14:paraId="6D270FFC" w14:textId="02B901C4" w:rsidR="002118AB" w:rsidRDefault="002118AB" w:rsidP="00F151F5">
      <w:pPr>
        <w:jc w:val="both"/>
        <w:rPr>
          <w:lang w:val="pt-PT"/>
        </w:rPr>
      </w:pPr>
      <w:r>
        <w:rPr>
          <w:lang w:val="pt-PT"/>
        </w:rPr>
        <w:tab/>
      </w:r>
      <w:r w:rsidRPr="00FF3E94">
        <w:rPr>
          <w:lang w:val="pt-PT"/>
        </w:rPr>
        <w:t>-</w:t>
      </w:r>
      <w:r>
        <w:rPr>
          <w:lang w:val="pt-PT"/>
        </w:rPr>
        <w:t>l :</w:t>
      </w:r>
      <w:r w:rsidRPr="00FF3E94">
        <w:rPr>
          <w:lang w:val="pt-PT"/>
        </w:rPr>
        <w:t xml:space="preserve">  </w:t>
      </w:r>
      <w:r>
        <w:rPr>
          <w:lang w:val="pt-PT"/>
        </w:rPr>
        <w:t xml:space="preserve"> </w:t>
      </w:r>
    </w:p>
    <w:p w14:paraId="0E85748D" w14:textId="3B1967D9" w:rsidR="009860C8" w:rsidRDefault="009860C8" w:rsidP="00F151F5">
      <w:pPr>
        <w:jc w:val="both"/>
        <w:rPr>
          <w:lang w:val="pt-PT"/>
        </w:rPr>
      </w:pPr>
      <w:r>
        <w:rPr>
          <w:lang w:val="pt-PT"/>
        </w:rPr>
        <w:tab/>
      </w:r>
      <w:r>
        <w:rPr>
          <w:noProof/>
        </w:rPr>
        <w:drawing>
          <wp:inline distT="0" distB="0" distL="0" distR="0" wp14:anchorId="3AFA344D" wp14:editId="1A533E43">
            <wp:extent cx="4105275" cy="409845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46" cy="411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A3EC" w14:textId="08B54B19" w:rsidR="003F197F" w:rsidRDefault="003F197F" w:rsidP="00F151F5">
      <w:pPr>
        <w:jc w:val="both"/>
        <w:rPr>
          <w:lang w:val="pt-PT"/>
        </w:rPr>
      </w:pPr>
    </w:p>
    <w:p w14:paraId="2E0EBA40" w14:textId="060BFDA0" w:rsidR="009860C8" w:rsidRDefault="009860C8" w:rsidP="00F151F5">
      <w:pPr>
        <w:jc w:val="both"/>
        <w:rPr>
          <w:lang w:val="pt-PT"/>
        </w:rPr>
      </w:pPr>
    </w:p>
    <w:p w14:paraId="13EDA948" w14:textId="1F83EE06" w:rsidR="009860C8" w:rsidRDefault="009860C8" w:rsidP="00F151F5">
      <w:pPr>
        <w:jc w:val="both"/>
        <w:rPr>
          <w:lang w:val="pt-PT"/>
        </w:rPr>
      </w:pPr>
    </w:p>
    <w:p w14:paraId="234F1EDE" w14:textId="2D5FF774" w:rsidR="009860C8" w:rsidRDefault="009860C8" w:rsidP="00F151F5">
      <w:pPr>
        <w:jc w:val="both"/>
        <w:rPr>
          <w:lang w:val="pt-PT"/>
        </w:rPr>
      </w:pPr>
    </w:p>
    <w:p w14:paraId="55A4D795" w14:textId="2FEF630B" w:rsidR="009860C8" w:rsidRDefault="009860C8" w:rsidP="00F151F5">
      <w:pPr>
        <w:jc w:val="both"/>
        <w:rPr>
          <w:lang w:val="pt-PT"/>
        </w:rPr>
      </w:pPr>
    </w:p>
    <w:p w14:paraId="0DB776C3" w14:textId="5253E18B" w:rsidR="009860C8" w:rsidRDefault="009860C8" w:rsidP="00F151F5">
      <w:pPr>
        <w:jc w:val="both"/>
        <w:rPr>
          <w:lang w:val="pt-PT"/>
        </w:rPr>
      </w:pPr>
    </w:p>
    <w:p w14:paraId="77006F01" w14:textId="66AF6D93" w:rsidR="009860C8" w:rsidRDefault="009860C8" w:rsidP="00F151F5">
      <w:pPr>
        <w:jc w:val="both"/>
        <w:rPr>
          <w:lang w:val="pt-PT"/>
        </w:rPr>
      </w:pPr>
    </w:p>
    <w:p w14:paraId="730B961D" w14:textId="1E8ABE17" w:rsidR="009860C8" w:rsidRDefault="009860C8" w:rsidP="00F151F5">
      <w:pPr>
        <w:jc w:val="both"/>
        <w:rPr>
          <w:lang w:val="pt-PT"/>
        </w:rPr>
      </w:pPr>
    </w:p>
    <w:p w14:paraId="4BAB2D08" w14:textId="00EB59FC" w:rsidR="009860C8" w:rsidRDefault="009860C8" w:rsidP="00F151F5">
      <w:pPr>
        <w:jc w:val="both"/>
        <w:rPr>
          <w:lang w:val="pt-PT"/>
        </w:rPr>
      </w:pPr>
    </w:p>
    <w:p w14:paraId="5FE7D65C" w14:textId="5C178201" w:rsidR="009860C8" w:rsidRDefault="009860C8" w:rsidP="00F151F5">
      <w:pPr>
        <w:jc w:val="both"/>
        <w:rPr>
          <w:lang w:val="pt-PT"/>
        </w:rPr>
      </w:pPr>
    </w:p>
    <w:p w14:paraId="0CE34BF7" w14:textId="06E5EFEB" w:rsidR="009860C8" w:rsidRDefault="009860C8" w:rsidP="00F151F5">
      <w:pPr>
        <w:jc w:val="both"/>
        <w:rPr>
          <w:lang w:val="pt-PT"/>
        </w:rPr>
      </w:pPr>
    </w:p>
    <w:p w14:paraId="3E31ABCA" w14:textId="12983EAD" w:rsidR="009860C8" w:rsidRDefault="009860C8" w:rsidP="00F151F5">
      <w:pPr>
        <w:jc w:val="both"/>
        <w:rPr>
          <w:lang w:val="pt-PT"/>
        </w:rPr>
      </w:pPr>
    </w:p>
    <w:p w14:paraId="534BAFAE" w14:textId="77777777" w:rsidR="00836BC1" w:rsidRDefault="00836BC1" w:rsidP="00F151F5">
      <w:pPr>
        <w:jc w:val="both"/>
        <w:rPr>
          <w:lang w:val="pt-PT"/>
        </w:rPr>
      </w:pPr>
    </w:p>
    <w:p w14:paraId="2C87DC02" w14:textId="77777777" w:rsidR="009860C8" w:rsidRDefault="009860C8" w:rsidP="00F151F5">
      <w:pPr>
        <w:jc w:val="both"/>
        <w:rPr>
          <w:lang w:val="pt-PT"/>
        </w:rPr>
      </w:pPr>
    </w:p>
    <w:p w14:paraId="1D7D4971" w14:textId="2CACE08B" w:rsidR="003F197F" w:rsidRDefault="003F197F" w:rsidP="00F151F5">
      <w:pPr>
        <w:jc w:val="both"/>
        <w:rPr>
          <w:lang w:val="pt-PT"/>
        </w:rPr>
      </w:pPr>
      <w:r>
        <w:rPr>
          <w:lang w:val="pt-PT"/>
        </w:rPr>
        <w:tab/>
        <w:t>Algumas misturas</w:t>
      </w:r>
    </w:p>
    <w:p w14:paraId="7F2EFDB3" w14:textId="2E7678AC" w:rsidR="003F197F" w:rsidRDefault="003F197F" w:rsidP="00F151F5">
      <w:pPr>
        <w:jc w:val="both"/>
        <w:rPr>
          <w:lang w:val="pt-PT"/>
        </w:rPr>
      </w:pPr>
      <w:r>
        <w:rPr>
          <w:lang w:val="pt-PT"/>
        </w:rPr>
        <w:tab/>
        <w:t>-</w:t>
      </w:r>
    </w:p>
    <w:p w14:paraId="7C646779" w14:textId="6E6AAC50" w:rsidR="003F197F" w:rsidRDefault="009860C8" w:rsidP="009860C8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640CDA00" wp14:editId="2E7B9AB9">
            <wp:extent cx="4571678" cy="3819525"/>
            <wp:effectExtent l="0" t="0" r="63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562" cy="3828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7A13" w14:textId="223AF4DC" w:rsidR="009860C8" w:rsidRPr="009860C8" w:rsidRDefault="009860C8" w:rsidP="009860C8">
      <w:pPr>
        <w:ind w:firstLine="720"/>
        <w:jc w:val="both"/>
        <w:rPr>
          <w:lang w:val="pt-PT"/>
        </w:rPr>
      </w:pPr>
      <w:r>
        <w:rPr>
          <w:noProof/>
        </w:rPr>
        <w:drawing>
          <wp:inline distT="0" distB="0" distL="0" distR="0" wp14:anchorId="1816F3C1" wp14:editId="11E5DA4C">
            <wp:extent cx="4571365" cy="3760006"/>
            <wp:effectExtent l="0" t="0" r="63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52" cy="3773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0C8" w:rsidRPr="00986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E94"/>
    <w:rsid w:val="000C7875"/>
    <w:rsid w:val="002118AB"/>
    <w:rsid w:val="003811C0"/>
    <w:rsid w:val="00382C35"/>
    <w:rsid w:val="003F197F"/>
    <w:rsid w:val="006F57BC"/>
    <w:rsid w:val="00737CC2"/>
    <w:rsid w:val="00836BC1"/>
    <w:rsid w:val="009860C8"/>
    <w:rsid w:val="00AB7F4E"/>
    <w:rsid w:val="00B35262"/>
    <w:rsid w:val="00B57F45"/>
    <w:rsid w:val="00C86416"/>
    <w:rsid w:val="00CE5AC3"/>
    <w:rsid w:val="00F151F5"/>
    <w:rsid w:val="00FF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A4CF7"/>
  <w15:chartTrackingRefBased/>
  <w15:docId w15:val="{7DFF3784-94E4-49C3-B4F0-3EFCF8A46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9</Pages>
  <Words>995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teles</dc:creator>
  <cp:keywords/>
  <dc:description/>
  <cp:lastModifiedBy>Rafael Coelho</cp:lastModifiedBy>
  <cp:revision>13</cp:revision>
  <cp:lastPrinted>2021-12-02T08:06:00Z</cp:lastPrinted>
  <dcterms:created xsi:type="dcterms:W3CDTF">2021-11-30T15:28:00Z</dcterms:created>
  <dcterms:modified xsi:type="dcterms:W3CDTF">2021-12-02T08:09:00Z</dcterms:modified>
</cp:coreProperties>
</file>